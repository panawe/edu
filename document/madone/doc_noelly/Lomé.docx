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6D" w:rsidRDefault="0040296D" w:rsidP="00CB351C">
      <w:pPr>
        <w:rPr>
          <w:szCs w:val="30"/>
        </w:rPr>
      </w:pPr>
    </w:p>
    <w:p w:rsidR="00CB351C" w:rsidRDefault="00F4342D" w:rsidP="00CB351C">
      <w:pPr>
        <w:rPr>
          <w:szCs w:val="30"/>
        </w:rPr>
      </w:pPr>
      <w:r>
        <w:rPr>
          <w:szCs w:val="30"/>
        </w:rPr>
        <w:t xml:space="preserve">   </w:t>
      </w:r>
    </w:p>
    <w:p w:rsidR="0032377A" w:rsidRDefault="0032377A" w:rsidP="0032377A">
      <w:pPr>
        <w:rPr>
          <w:rFonts w:ascii="Arial" w:hAnsi="Arial" w:cs="Arial"/>
          <w:sz w:val="28"/>
          <w:szCs w:val="30"/>
        </w:rPr>
      </w:pPr>
    </w:p>
    <w:sectPr w:rsidR="0032377A" w:rsidSect="00962D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133" w:bottom="567" w:left="993" w:header="885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14" w:rsidRDefault="00990D14">
      <w:r>
        <w:separator/>
      </w:r>
    </w:p>
  </w:endnote>
  <w:endnote w:type="continuationSeparator" w:id="0">
    <w:p w:rsidR="00990D14" w:rsidRDefault="0099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40" w:rsidRDefault="00CF2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4" w:rsidRPr="00707436" w:rsidRDefault="009873FB" w:rsidP="00A121A3">
    <w:pPr>
      <w:jc w:val="center"/>
      <w:rPr>
        <w:rFonts w:ascii="Verdana" w:hAnsi="Verdana"/>
        <w:b/>
        <w:bCs/>
        <w:i/>
        <w:iCs/>
        <w:sz w:val="18"/>
        <w:szCs w:val="18"/>
      </w:rPr>
    </w:pPr>
    <w:r>
      <w:rPr>
        <w:rFonts w:ascii="Verdana" w:hAnsi="Verdana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-13335</wp:posOffset>
              </wp:positionV>
              <wp:extent cx="7886700" cy="0"/>
              <wp:effectExtent l="19050" t="24765" r="19050" b="2286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1.05pt" to="54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" strokeweight="3pt">
              <v:stroke linestyle="thinThin"/>
            </v:line>
          </w:pict>
        </mc:Fallback>
      </mc:AlternateContent>
    </w:r>
    <w:r w:rsidR="00D942C4" w:rsidRPr="00707436">
      <w:rPr>
        <w:rFonts w:ascii="Verdana" w:hAnsi="Verdana"/>
        <w:b/>
        <w:bCs/>
      </w:rPr>
      <w:t xml:space="preserve">Devise : SCIENCE  </w:t>
    </w:r>
    <w:r w:rsidR="00D942C4">
      <w:rPr>
        <w:rFonts w:ascii="Verdana" w:hAnsi="Verdana"/>
        <w:b/>
        <w:bCs/>
      </w:rPr>
      <w:t>&amp;</w:t>
    </w:r>
    <w:r w:rsidR="00D942C4" w:rsidRPr="00707436">
      <w:rPr>
        <w:rFonts w:ascii="Verdana" w:hAnsi="Verdana"/>
        <w:b/>
        <w:bCs/>
      </w:rPr>
      <w:t xml:space="preserve">  CONSCIENCE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40" w:rsidRDefault="00CF2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14" w:rsidRDefault="00990D14">
      <w:r>
        <w:separator/>
      </w:r>
    </w:p>
  </w:footnote>
  <w:footnote w:type="continuationSeparator" w:id="0">
    <w:p w:rsidR="00990D14" w:rsidRDefault="00990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40" w:rsidRDefault="00CF2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4" w:rsidRDefault="00CF2340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CBA02E" wp14:editId="58CCA7C7">
              <wp:simplePos x="0" y="0"/>
              <wp:positionH relativeFrom="column">
                <wp:posOffset>3715357</wp:posOffset>
              </wp:positionH>
              <wp:positionV relativeFrom="paragraph">
                <wp:posOffset>-386129</wp:posOffset>
              </wp:positionV>
              <wp:extent cx="2967446" cy="1485900"/>
              <wp:effectExtent l="0" t="0" r="4445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7446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2C4" w:rsidRPr="009873FB" w:rsidRDefault="00D942C4" w:rsidP="00A121A3">
                          <w:pPr>
                            <w:jc w:val="center"/>
                            <w:rPr>
                              <w:rFonts w:ascii="Kunstler Script" w:hAnsi="Kunstler Script"/>
                              <w:b/>
                              <w:bCs/>
                              <w:i/>
                              <w:color w:val="0000FF"/>
                              <w:sz w:val="72"/>
                              <w:szCs w:val="72"/>
                            </w:rPr>
                          </w:pPr>
                          <w:r w:rsidRPr="009873FB">
                            <w:rPr>
                              <w:rFonts w:ascii="Kunstler Script" w:hAnsi="Kunstler Script"/>
                              <w:b/>
                              <w:bCs/>
                              <w:i/>
                              <w:color w:val="0000FF"/>
                              <w:sz w:val="72"/>
                              <w:szCs w:val="72"/>
                            </w:rPr>
                            <w:t>La Madone</w:t>
                          </w:r>
                        </w:p>
                        <w:p w:rsidR="00D942C4" w:rsidRPr="00CF2340" w:rsidRDefault="00D942C4" w:rsidP="00A121A3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ECOLE MATERNELLE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– </w:t>
                          </w:r>
                          <w:r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PRIMAIRE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 xml:space="preserve"> ET COLLEGE</w:t>
                          </w:r>
                        </w:p>
                        <w:p w:rsidR="00D942C4" w:rsidRPr="00CF2340" w:rsidRDefault="009873FB" w:rsidP="00A121A3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</w:pPr>
                          <w:r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BP:</w:t>
                          </w:r>
                          <w:r w:rsidR="00D942C4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81034 - Tél</w:t>
                          </w:r>
                          <w:r w:rsidR="00D942C4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. : 2</w:t>
                          </w:r>
                          <w:r w:rsidR="00A10169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2 </w:t>
                          </w:r>
                          <w:r w:rsidR="00D942C4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25 88 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96 / 22</w:t>
                          </w:r>
                          <w:r w:rsidR="00A10169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D942C4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5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1</w:t>
                          </w:r>
                          <w:r w:rsidR="00D942C4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2</w:t>
                          </w:r>
                          <w:r w:rsidR="00D942C4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6 </w:t>
                          </w:r>
                          <w:r w:rsidR="00CF2340"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>88</w:t>
                          </w:r>
                        </w:p>
                        <w:p w:rsidR="00D942C4" w:rsidRPr="00CF2340" w:rsidRDefault="00D942C4" w:rsidP="00A121A3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</w:pPr>
                          <w:smartTag w:uri="urn:schemas-microsoft-com:office:smarttags" w:element="City">
                            <w:r w:rsidRPr="00CF2340">
                              <w:rPr>
                                <w:b/>
                                <w:bCs/>
                                <w:sz w:val="18"/>
                                <w:szCs w:val="20"/>
                                <w:lang w:val="en-GB"/>
                              </w:rPr>
                              <w:t>L</w:t>
                            </w:r>
                            <w:bookmarkStart w:id="0" w:name="_GoBack"/>
                            <w:bookmarkEnd w:id="0"/>
                            <w:r w:rsidRPr="00CF2340">
                              <w:rPr>
                                <w:b/>
                                <w:bCs/>
                                <w:sz w:val="18"/>
                                <w:szCs w:val="20"/>
                                <w:lang w:val="en-GB"/>
                              </w:rPr>
                              <w:t>OME</w:t>
                            </w:r>
                          </w:smartTag>
                          <w:r w:rsidRPr="00CF2340">
                            <w:rPr>
                              <w:b/>
                              <w:bCs/>
                              <w:sz w:val="18"/>
                              <w:szCs w:val="20"/>
                              <w:lang w:val="en-GB"/>
                            </w:rPr>
                            <w:t xml:space="preserve"> –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 w:rsidRPr="00CF2340">
                                <w:rPr>
                                  <w:b/>
                                  <w:bCs/>
                                  <w:sz w:val="18"/>
                                  <w:szCs w:val="20"/>
                                  <w:lang w:val="en-GB"/>
                                </w:rPr>
                                <w:t>TOGO</w:t>
                              </w:r>
                            </w:smartTag>
                          </w:smartTag>
                        </w:p>
                        <w:p w:rsidR="00D942C4" w:rsidRPr="00CF2340" w:rsidRDefault="00D942C4" w:rsidP="00A121A3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w:pPr>
                          <w:r w:rsidRPr="00CF2340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lamadone@ecolelamadone.net</w:t>
                          </w:r>
                        </w:p>
                        <w:p w:rsidR="00D942C4" w:rsidRPr="00CF2340" w:rsidRDefault="00D942C4" w:rsidP="00A121A3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w:pPr>
                          <w:r w:rsidRPr="00CF2340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http://www.ecolelamadone.net</w:t>
                          </w:r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92.55pt;margin-top:-30.4pt;width:233.65pt;height:1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" stroked="f">
              <v:textbox>
                <w:txbxContent>
                  <w:p w:rsidR="00D942C4" w:rsidRPr="009873FB" w:rsidRDefault="00D942C4" w:rsidP="00A121A3">
                    <w:pPr>
                      <w:jc w:val="center"/>
                      <w:rPr>
                        <w:rFonts w:ascii="Kunstler Script" w:hAnsi="Kunstler Script"/>
                        <w:b/>
                        <w:bCs/>
                        <w:i/>
                        <w:color w:val="0000FF"/>
                        <w:sz w:val="72"/>
                        <w:szCs w:val="72"/>
                      </w:rPr>
                    </w:pPr>
                    <w:r w:rsidRPr="009873FB">
                      <w:rPr>
                        <w:rFonts w:ascii="Kunstler Script" w:hAnsi="Kunstler Script"/>
                        <w:b/>
                        <w:bCs/>
                        <w:i/>
                        <w:color w:val="0000FF"/>
                        <w:sz w:val="72"/>
                        <w:szCs w:val="72"/>
                      </w:rPr>
                      <w:t>La Madone</w:t>
                    </w:r>
                  </w:p>
                  <w:p w:rsidR="00D942C4" w:rsidRPr="00CF2340" w:rsidRDefault="00D942C4" w:rsidP="00A121A3">
                    <w:pPr>
                      <w:jc w:val="center"/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CF2340">
                      <w:rPr>
                        <w:b/>
                        <w:bCs/>
                        <w:sz w:val="18"/>
                        <w:szCs w:val="20"/>
                      </w:rPr>
                      <w:t>ECOLE MATERNELLE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</w:rPr>
                      <w:t xml:space="preserve"> – </w:t>
                    </w:r>
                    <w:r w:rsidRPr="00CF2340">
                      <w:rPr>
                        <w:b/>
                        <w:bCs/>
                        <w:sz w:val="18"/>
                        <w:szCs w:val="20"/>
                      </w:rPr>
                      <w:t>PRIMAIRE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</w:rPr>
                      <w:t xml:space="preserve"> ET COLLEGE</w:t>
                    </w:r>
                  </w:p>
                  <w:p w:rsidR="00D942C4" w:rsidRPr="00CF2340" w:rsidRDefault="009873FB" w:rsidP="00A121A3">
                    <w:pPr>
                      <w:jc w:val="center"/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</w:pPr>
                    <w:r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BP:</w:t>
                    </w:r>
                    <w:r w:rsidR="00D942C4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 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81034 - Tél</w:t>
                    </w:r>
                    <w:r w:rsidR="00D942C4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. : 2</w:t>
                    </w:r>
                    <w:r w:rsidR="00A10169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2 </w:t>
                    </w:r>
                    <w:r w:rsidR="00D942C4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25 88 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96 / 22</w:t>
                    </w:r>
                    <w:r w:rsidR="00A10169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 </w:t>
                    </w:r>
                    <w:r w:rsidR="00D942C4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5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1</w:t>
                    </w:r>
                    <w:r w:rsidR="00D942C4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 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2</w:t>
                    </w:r>
                    <w:r w:rsidR="00D942C4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6 </w:t>
                    </w:r>
                    <w:r w:rsidR="00CF2340"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>88</w:t>
                    </w:r>
                  </w:p>
                  <w:p w:rsidR="00D942C4" w:rsidRPr="00CF2340" w:rsidRDefault="00D942C4" w:rsidP="00A121A3">
                    <w:pPr>
                      <w:jc w:val="center"/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</w:pPr>
                    <w:smartTag w:uri="urn:schemas-microsoft-com:office:smarttags" w:element="City">
                      <w:r w:rsidRPr="00CF2340">
                        <w:rPr>
                          <w:b/>
                          <w:bCs/>
                          <w:sz w:val="18"/>
                          <w:szCs w:val="20"/>
                          <w:lang w:val="en-GB"/>
                        </w:rPr>
                        <w:t>L</w:t>
                      </w:r>
                      <w:bookmarkStart w:id="1" w:name="_GoBack"/>
                      <w:bookmarkEnd w:id="1"/>
                      <w:r w:rsidRPr="00CF2340">
                        <w:rPr>
                          <w:b/>
                          <w:bCs/>
                          <w:sz w:val="18"/>
                          <w:szCs w:val="20"/>
                          <w:lang w:val="en-GB"/>
                        </w:rPr>
                        <w:t>OME</w:t>
                      </w:r>
                    </w:smartTag>
                    <w:r w:rsidRPr="00CF2340">
                      <w:rPr>
                        <w:b/>
                        <w:bCs/>
                        <w:sz w:val="18"/>
                        <w:szCs w:val="20"/>
                        <w:lang w:val="en-GB"/>
                      </w:rPr>
                      <w:t xml:space="preserve"> –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CF2340">
                          <w:rPr>
                            <w:b/>
                            <w:bCs/>
                            <w:sz w:val="18"/>
                            <w:szCs w:val="20"/>
                            <w:lang w:val="en-GB"/>
                          </w:rPr>
                          <w:t>TOGO</w:t>
                        </w:r>
                      </w:smartTag>
                    </w:smartTag>
                  </w:p>
                  <w:p w:rsidR="00D942C4" w:rsidRPr="00CF2340" w:rsidRDefault="00D942C4" w:rsidP="00A121A3">
                    <w:pPr>
                      <w:jc w:val="center"/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</w:pPr>
                    <w:r w:rsidRPr="00CF2340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lamadone@ecolelamadone.net</w:t>
                    </w:r>
                  </w:p>
                  <w:p w:rsidR="00D942C4" w:rsidRPr="00CF2340" w:rsidRDefault="00D942C4" w:rsidP="00A121A3">
                    <w:pPr>
                      <w:jc w:val="center"/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</w:pPr>
                    <w:r w:rsidRPr="00CF2340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http://www.ecolelamadone.net</w:t>
                    </w:r>
                  </w:p>
                  <w:p w:rsidR="00D942C4" w:rsidRPr="00707436" w:rsidRDefault="00D942C4" w:rsidP="00A121A3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 w:rsidR="00B06554">
      <w:rPr>
        <w:rFonts w:ascii="Monotype Corsiva" w:hAnsi="Monotype Corsiva"/>
        <w:b/>
        <w:bCs/>
        <w:noProof/>
        <w:lang w:val="en-US" w:eastAsia="en-US"/>
      </w:rPr>
      <w:drawing>
        <wp:anchor distT="0" distB="0" distL="114300" distR="114300" simplePos="0" relativeHeight="251654655" behindDoc="0" locked="0" layoutInCell="1" allowOverlap="1" wp14:anchorId="433A76C2" wp14:editId="34EAD0E9">
          <wp:simplePos x="0" y="0"/>
          <wp:positionH relativeFrom="column">
            <wp:posOffset>207645</wp:posOffset>
          </wp:positionH>
          <wp:positionV relativeFrom="paragraph">
            <wp:posOffset>-409575</wp:posOffset>
          </wp:positionV>
          <wp:extent cx="981075" cy="981075"/>
          <wp:effectExtent l="0" t="0" r="9525" b="9525"/>
          <wp:wrapSquare wrapText="bothSides"/>
          <wp:docPr id="1" name="Image 1" descr="logo m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655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5D4BB8" wp14:editId="292E99DA">
              <wp:simplePos x="0" y="0"/>
              <wp:positionH relativeFrom="column">
                <wp:posOffset>-278130</wp:posOffset>
              </wp:positionH>
              <wp:positionV relativeFrom="paragraph">
                <wp:posOffset>447675</wp:posOffset>
              </wp:positionV>
              <wp:extent cx="1943100" cy="390525"/>
              <wp:effectExtent l="38100" t="19050" r="57150" b="28575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3100" cy="390525"/>
                      </a:xfrm>
                      <a:prstGeom prst="ellipseRibbon">
                        <a:avLst>
                          <a:gd name="adj1" fmla="val 40556"/>
                          <a:gd name="adj2" fmla="val 50000"/>
                          <a:gd name="adj3" fmla="val 12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D942C4" w:rsidRPr="009873FB" w:rsidRDefault="00D942C4" w:rsidP="00A121A3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</w:pPr>
                          <w:r w:rsidRPr="009873FB">
                            <w:rPr>
                              <w:rFonts w:ascii="Verdana" w:hAnsi="Verdana"/>
                              <w:b/>
                              <w:bCs/>
                              <w:color w:val="0000FF"/>
                              <w:sz w:val="16"/>
                              <w:szCs w:val="16"/>
                            </w:rPr>
                            <w:t>Depuis 1986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8" o:spid="_x0000_s1026" type="#_x0000_t107" style="position:absolute;margin-left:-21.9pt;margin-top:35.25pt;width:153pt;height:3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" adj=",8760">
              <v:textbox>
                <w:txbxContent>
                  <w:p w:rsidR="00D942C4" w:rsidRPr="009873FB" w:rsidRDefault="00D942C4" w:rsidP="00A121A3">
                    <w:pPr>
                      <w:jc w:val="center"/>
                      <w:rPr>
                        <w:rFonts w:ascii="Verdana" w:hAnsi="Verdana"/>
                        <w:b/>
                        <w:bCs/>
                        <w:color w:val="0000FF"/>
                        <w:sz w:val="16"/>
                        <w:szCs w:val="16"/>
                      </w:rPr>
                    </w:pPr>
                    <w:r w:rsidRPr="009873FB">
                      <w:rPr>
                        <w:rFonts w:ascii="Verdana" w:hAnsi="Verdana"/>
                        <w:b/>
                        <w:bCs/>
                        <w:color w:val="0000FF"/>
                        <w:sz w:val="16"/>
                        <w:szCs w:val="16"/>
                      </w:rPr>
                      <w:t>Depuis 1986</w:t>
                    </w:r>
                  </w:p>
                </w:txbxContent>
              </v:textbox>
            </v:shape>
          </w:pict>
        </mc:Fallback>
      </mc:AlternateContent>
    </w:r>
    <w:r w:rsidR="009873F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D10906" wp14:editId="1D541A4D">
              <wp:simplePos x="0" y="0"/>
              <wp:positionH relativeFrom="column">
                <wp:posOffset>76200</wp:posOffset>
              </wp:positionH>
              <wp:positionV relativeFrom="paragraph">
                <wp:posOffset>-426085</wp:posOffset>
              </wp:positionV>
              <wp:extent cx="259715" cy="262255"/>
              <wp:effectExtent l="0" t="2540" r="0" b="127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15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2C4" w:rsidRPr="000426EE" w:rsidRDefault="00D942C4" w:rsidP="00A121A3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6pt;margin-top:-33.55pt;width:20.45pt;height:20.6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XItAIAAL0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" filled="f" stroked="f">
              <v:textbox style="mso-fit-shape-to-text:t">
                <w:txbxContent>
                  <w:p w:rsidR="00D942C4" w:rsidRPr="000426EE" w:rsidRDefault="00D942C4" w:rsidP="00A121A3">
                    <w:pPr>
                      <w:jc w:val="center"/>
                      <w:rPr>
                        <w:rFonts w:ascii="Monotype Corsiva" w:hAnsi="Monotype Corsiva"/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 w:rsidR="009873F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81BDD6" wp14:editId="125C879F">
              <wp:simplePos x="0" y="0"/>
              <wp:positionH relativeFrom="column">
                <wp:posOffset>-861695</wp:posOffset>
              </wp:positionH>
              <wp:positionV relativeFrom="paragraph">
                <wp:posOffset>923925</wp:posOffset>
              </wp:positionV>
              <wp:extent cx="7543800" cy="0"/>
              <wp:effectExtent l="24130" t="19050" r="23495" b="19050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85pt,72.75pt" to="52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FbGAIAADQEAAAOAAAAZHJzL2Uyb0RvYy54bWysU8GO2jAQvVfqP1i+QxLIsh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340" w:rsidRDefault="00CF23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5F8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67A43"/>
    <w:multiLevelType w:val="hybridMultilevel"/>
    <w:tmpl w:val="453EB0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7F54"/>
    <w:multiLevelType w:val="hybridMultilevel"/>
    <w:tmpl w:val="4B78B3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FB8"/>
    <w:multiLevelType w:val="hybridMultilevel"/>
    <w:tmpl w:val="32683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D42CE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B5ABE"/>
    <w:multiLevelType w:val="hybridMultilevel"/>
    <w:tmpl w:val="32B6BFFC"/>
    <w:lvl w:ilvl="0" w:tplc="040C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66D"/>
    <w:multiLevelType w:val="hybridMultilevel"/>
    <w:tmpl w:val="3F7CCAC6"/>
    <w:lvl w:ilvl="0" w:tplc="9C781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4AF1"/>
    <w:multiLevelType w:val="hybridMultilevel"/>
    <w:tmpl w:val="75B06A94"/>
    <w:lvl w:ilvl="0" w:tplc="48508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8257F"/>
    <w:multiLevelType w:val="hybridMultilevel"/>
    <w:tmpl w:val="0ED68BFE"/>
    <w:lvl w:ilvl="0" w:tplc="23AAB70E">
      <w:numFmt w:val="bullet"/>
      <w:lvlText w:val="-"/>
      <w:lvlJc w:val="left"/>
      <w:pPr>
        <w:ind w:left="786" w:hanging="360"/>
      </w:pPr>
      <w:rPr>
        <w:rFonts w:ascii="Cambria Math" w:eastAsia="Times New Roman" w:hAnsi="Cambria Math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EB33D32"/>
    <w:multiLevelType w:val="hybridMultilevel"/>
    <w:tmpl w:val="4C1C59EA"/>
    <w:lvl w:ilvl="0" w:tplc="35B617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A6F74"/>
    <w:multiLevelType w:val="hybridMultilevel"/>
    <w:tmpl w:val="07361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E3046"/>
    <w:multiLevelType w:val="hybridMultilevel"/>
    <w:tmpl w:val="6046BEB2"/>
    <w:lvl w:ilvl="0" w:tplc="B51A5996">
      <w:start w:val="1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52893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71684"/>
    <w:multiLevelType w:val="hybridMultilevel"/>
    <w:tmpl w:val="2D9885B4"/>
    <w:lvl w:ilvl="0" w:tplc="0532A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42976"/>
    <w:multiLevelType w:val="hybridMultilevel"/>
    <w:tmpl w:val="E3A6FBB6"/>
    <w:lvl w:ilvl="0" w:tplc="02EEE7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B4503"/>
    <w:multiLevelType w:val="hybridMultilevel"/>
    <w:tmpl w:val="A6407F6E"/>
    <w:lvl w:ilvl="0" w:tplc="318E96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E26D77"/>
    <w:multiLevelType w:val="hybridMultilevel"/>
    <w:tmpl w:val="60E0D670"/>
    <w:lvl w:ilvl="0" w:tplc="4740E8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A3F4A"/>
    <w:multiLevelType w:val="hybridMultilevel"/>
    <w:tmpl w:val="DAD4A9E2"/>
    <w:lvl w:ilvl="0" w:tplc="A024FA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E7812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C0F61"/>
    <w:multiLevelType w:val="hybridMultilevel"/>
    <w:tmpl w:val="AE64D1BA"/>
    <w:lvl w:ilvl="0" w:tplc="F8903B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A7863"/>
    <w:multiLevelType w:val="hybridMultilevel"/>
    <w:tmpl w:val="99D02D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E5FC7"/>
    <w:multiLevelType w:val="hybridMultilevel"/>
    <w:tmpl w:val="7E8C5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728D1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21ABB"/>
    <w:multiLevelType w:val="hybridMultilevel"/>
    <w:tmpl w:val="844498F0"/>
    <w:lvl w:ilvl="0" w:tplc="3026A5FE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6"/>
  </w:num>
  <w:num w:numId="5">
    <w:abstractNumId w:val="12"/>
  </w:num>
  <w:num w:numId="6">
    <w:abstractNumId w:val="23"/>
  </w:num>
  <w:num w:numId="7">
    <w:abstractNumId w:val="0"/>
  </w:num>
  <w:num w:numId="8">
    <w:abstractNumId w:val="18"/>
  </w:num>
  <w:num w:numId="9">
    <w:abstractNumId w:val="19"/>
  </w:num>
  <w:num w:numId="10">
    <w:abstractNumId w:val="20"/>
  </w:num>
  <w:num w:numId="11">
    <w:abstractNumId w:val="2"/>
  </w:num>
  <w:num w:numId="12">
    <w:abstractNumId w:val="21"/>
  </w:num>
  <w:num w:numId="13">
    <w:abstractNumId w:val="8"/>
  </w:num>
  <w:num w:numId="14">
    <w:abstractNumId w:val="6"/>
  </w:num>
  <w:num w:numId="15">
    <w:abstractNumId w:val="10"/>
  </w:num>
  <w:num w:numId="16">
    <w:abstractNumId w:val="3"/>
  </w:num>
  <w:num w:numId="17">
    <w:abstractNumId w:val="17"/>
  </w:num>
  <w:num w:numId="18">
    <w:abstractNumId w:val="14"/>
  </w:num>
  <w:num w:numId="19">
    <w:abstractNumId w:val="1"/>
  </w:num>
  <w:num w:numId="20">
    <w:abstractNumId w:val="7"/>
  </w:num>
  <w:num w:numId="21">
    <w:abstractNumId w:val="9"/>
  </w:num>
  <w:num w:numId="22">
    <w:abstractNumId w:val="11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FB"/>
    <w:rsid w:val="00000333"/>
    <w:rsid w:val="000012EC"/>
    <w:rsid w:val="00013B27"/>
    <w:rsid w:val="000255E9"/>
    <w:rsid w:val="00031329"/>
    <w:rsid w:val="00035784"/>
    <w:rsid w:val="00036B86"/>
    <w:rsid w:val="00047868"/>
    <w:rsid w:val="000504BD"/>
    <w:rsid w:val="000525CD"/>
    <w:rsid w:val="00053C16"/>
    <w:rsid w:val="00062E8A"/>
    <w:rsid w:val="00065430"/>
    <w:rsid w:val="00065AA0"/>
    <w:rsid w:val="000664FD"/>
    <w:rsid w:val="00067AED"/>
    <w:rsid w:val="00082ED0"/>
    <w:rsid w:val="000846EE"/>
    <w:rsid w:val="00085250"/>
    <w:rsid w:val="00085D54"/>
    <w:rsid w:val="000A1BEB"/>
    <w:rsid w:val="000A44AB"/>
    <w:rsid w:val="000A6890"/>
    <w:rsid w:val="000A7165"/>
    <w:rsid w:val="000B332E"/>
    <w:rsid w:val="000B5A2C"/>
    <w:rsid w:val="000C76E8"/>
    <w:rsid w:val="000D7120"/>
    <w:rsid w:val="000D7A5A"/>
    <w:rsid w:val="000E47FD"/>
    <w:rsid w:val="000E50B5"/>
    <w:rsid w:val="000F0890"/>
    <w:rsid w:val="000F1E87"/>
    <w:rsid w:val="000F5D3E"/>
    <w:rsid w:val="001006F8"/>
    <w:rsid w:val="001009CE"/>
    <w:rsid w:val="001020A7"/>
    <w:rsid w:val="001033AF"/>
    <w:rsid w:val="001109C6"/>
    <w:rsid w:val="00113B06"/>
    <w:rsid w:val="00127DA5"/>
    <w:rsid w:val="00134BF0"/>
    <w:rsid w:val="00135654"/>
    <w:rsid w:val="00136334"/>
    <w:rsid w:val="00142AEE"/>
    <w:rsid w:val="00146AD1"/>
    <w:rsid w:val="00150DDE"/>
    <w:rsid w:val="00151D54"/>
    <w:rsid w:val="00152F9C"/>
    <w:rsid w:val="00163D1A"/>
    <w:rsid w:val="001755A7"/>
    <w:rsid w:val="00181A35"/>
    <w:rsid w:val="00186AF2"/>
    <w:rsid w:val="00191A4E"/>
    <w:rsid w:val="001932D3"/>
    <w:rsid w:val="001957E1"/>
    <w:rsid w:val="001962AC"/>
    <w:rsid w:val="0019640B"/>
    <w:rsid w:val="001A2D9D"/>
    <w:rsid w:val="001A4AE1"/>
    <w:rsid w:val="001C2A33"/>
    <w:rsid w:val="001C694A"/>
    <w:rsid w:val="001D1383"/>
    <w:rsid w:val="001D3941"/>
    <w:rsid w:val="001F1DB6"/>
    <w:rsid w:val="001F1F96"/>
    <w:rsid w:val="001F278E"/>
    <w:rsid w:val="001F2CBF"/>
    <w:rsid w:val="0020304B"/>
    <w:rsid w:val="00210A2A"/>
    <w:rsid w:val="00212CBD"/>
    <w:rsid w:val="002152BB"/>
    <w:rsid w:val="002164F9"/>
    <w:rsid w:val="002217D1"/>
    <w:rsid w:val="0022225A"/>
    <w:rsid w:val="00222C87"/>
    <w:rsid w:val="00224E2A"/>
    <w:rsid w:val="00225122"/>
    <w:rsid w:val="0022747E"/>
    <w:rsid w:val="00234A80"/>
    <w:rsid w:val="00237744"/>
    <w:rsid w:val="002535D9"/>
    <w:rsid w:val="00255906"/>
    <w:rsid w:val="0026144B"/>
    <w:rsid w:val="00264423"/>
    <w:rsid w:val="00271087"/>
    <w:rsid w:val="00273033"/>
    <w:rsid w:val="002745EC"/>
    <w:rsid w:val="00286F0E"/>
    <w:rsid w:val="00292CBF"/>
    <w:rsid w:val="00293A75"/>
    <w:rsid w:val="00294DF8"/>
    <w:rsid w:val="00297699"/>
    <w:rsid w:val="002A0B6A"/>
    <w:rsid w:val="002A134F"/>
    <w:rsid w:val="002A6298"/>
    <w:rsid w:val="002A6EEC"/>
    <w:rsid w:val="002B2D35"/>
    <w:rsid w:val="002B44BB"/>
    <w:rsid w:val="002B4DB3"/>
    <w:rsid w:val="002B4F08"/>
    <w:rsid w:val="002B5096"/>
    <w:rsid w:val="002B61E2"/>
    <w:rsid w:val="002B6AE5"/>
    <w:rsid w:val="002B6D8D"/>
    <w:rsid w:val="002B6DE8"/>
    <w:rsid w:val="002D3204"/>
    <w:rsid w:val="002D5C98"/>
    <w:rsid w:val="002E01A1"/>
    <w:rsid w:val="002E1E86"/>
    <w:rsid w:val="002E30B8"/>
    <w:rsid w:val="002E35E3"/>
    <w:rsid w:val="002E4B9D"/>
    <w:rsid w:val="002E5B8E"/>
    <w:rsid w:val="002F34D7"/>
    <w:rsid w:val="002F63E1"/>
    <w:rsid w:val="003020BD"/>
    <w:rsid w:val="00305592"/>
    <w:rsid w:val="0030612A"/>
    <w:rsid w:val="0031590B"/>
    <w:rsid w:val="00315F65"/>
    <w:rsid w:val="00316D2D"/>
    <w:rsid w:val="003227EF"/>
    <w:rsid w:val="0032377A"/>
    <w:rsid w:val="00332B5B"/>
    <w:rsid w:val="00333AE1"/>
    <w:rsid w:val="00336E26"/>
    <w:rsid w:val="00346DFA"/>
    <w:rsid w:val="00347EA1"/>
    <w:rsid w:val="00347F76"/>
    <w:rsid w:val="00362DD0"/>
    <w:rsid w:val="00364F10"/>
    <w:rsid w:val="0036724C"/>
    <w:rsid w:val="00367BF5"/>
    <w:rsid w:val="00370720"/>
    <w:rsid w:val="003708AA"/>
    <w:rsid w:val="00374A34"/>
    <w:rsid w:val="00380CF6"/>
    <w:rsid w:val="00382C14"/>
    <w:rsid w:val="00386FAE"/>
    <w:rsid w:val="0039032B"/>
    <w:rsid w:val="003962A0"/>
    <w:rsid w:val="003A058A"/>
    <w:rsid w:val="003A05A6"/>
    <w:rsid w:val="003B5DAA"/>
    <w:rsid w:val="003C0163"/>
    <w:rsid w:val="003C28F8"/>
    <w:rsid w:val="003C4835"/>
    <w:rsid w:val="003C6891"/>
    <w:rsid w:val="003E29B8"/>
    <w:rsid w:val="003E2AB6"/>
    <w:rsid w:val="003E50AC"/>
    <w:rsid w:val="0040296D"/>
    <w:rsid w:val="00404990"/>
    <w:rsid w:val="00410322"/>
    <w:rsid w:val="0042140A"/>
    <w:rsid w:val="00421F18"/>
    <w:rsid w:val="004227E2"/>
    <w:rsid w:val="00424908"/>
    <w:rsid w:val="00430CA2"/>
    <w:rsid w:val="00431E70"/>
    <w:rsid w:val="00441C81"/>
    <w:rsid w:val="00442367"/>
    <w:rsid w:val="00446298"/>
    <w:rsid w:val="00447557"/>
    <w:rsid w:val="004503B8"/>
    <w:rsid w:val="004538BD"/>
    <w:rsid w:val="00460A32"/>
    <w:rsid w:val="00464973"/>
    <w:rsid w:val="00470D48"/>
    <w:rsid w:val="0049007E"/>
    <w:rsid w:val="00496882"/>
    <w:rsid w:val="004A304F"/>
    <w:rsid w:val="004B0D0C"/>
    <w:rsid w:val="004B2D06"/>
    <w:rsid w:val="004B603E"/>
    <w:rsid w:val="004C1ACD"/>
    <w:rsid w:val="004C27BA"/>
    <w:rsid w:val="004D0D08"/>
    <w:rsid w:val="004E2E2F"/>
    <w:rsid w:val="004E35BD"/>
    <w:rsid w:val="004F1DE4"/>
    <w:rsid w:val="004F45C7"/>
    <w:rsid w:val="0050206D"/>
    <w:rsid w:val="00506ED4"/>
    <w:rsid w:val="00507E66"/>
    <w:rsid w:val="00507FC4"/>
    <w:rsid w:val="005152C4"/>
    <w:rsid w:val="00516A58"/>
    <w:rsid w:val="0051791E"/>
    <w:rsid w:val="0052062E"/>
    <w:rsid w:val="0052761E"/>
    <w:rsid w:val="00531262"/>
    <w:rsid w:val="00532B49"/>
    <w:rsid w:val="00543453"/>
    <w:rsid w:val="00543C96"/>
    <w:rsid w:val="00545DB6"/>
    <w:rsid w:val="005478F7"/>
    <w:rsid w:val="00553EB7"/>
    <w:rsid w:val="005564DC"/>
    <w:rsid w:val="005568C3"/>
    <w:rsid w:val="00557F2F"/>
    <w:rsid w:val="00561E28"/>
    <w:rsid w:val="0056716F"/>
    <w:rsid w:val="00570DD4"/>
    <w:rsid w:val="005773FC"/>
    <w:rsid w:val="0059100F"/>
    <w:rsid w:val="00591412"/>
    <w:rsid w:val="005935C5"/>
    <w:rsid w:val="005A417F"/>
    <w:rsid w:val="005A528C"/>
    <w:rsid w:val="005A5A39"/>
    <w:rsid w:val="005C76E4"/>
    <w:rsid w:val="005D5CF6"/>
    <w:rsid w:val="005D799D"/>
    <w:rsid w:val="005E4F4D"/>
    <w:rsid w:val="005F24F1"/>
    <w:rsid w:val="005F27D2"/>
    <w:rsid w:val="006029A1"/>
    <w:rsid w:val="00606924"/>
    <w:rsid w:val="00624699"/>
    <w:rsid w:val="00636BA0"/>
    <w:rsid w:val="0064765C"/>
    <w:rsid w:val="00647BDE"/>
    <w:rsid w:val="006507DA"/>
    <w:rsid w:val="006569B3"/>
    <w:rsid w:val="00662C4A"/>
    <w:rsid w:val="00667363"/>
    <w:rsid w:val="00672691"/>
    <w:rsid w:val="006755C2"/>
    <w:rsid w:val="00680036"/>
    <w:rsid w:val="00684A7E"/>
    <w:rsid w:val="00685EF8"/>
    <w:rsid w:val="0069064B"/>
    <w:rsid w:val="00693210"/>
    <w:rsid w:val="0069492A"/>
    <w:rsid w:val="006A1D0A"/>
    <w:rsid w:val="006A250A"/>
    <w:rsid w:val="006A275F"/>
    <w:rsid w:val="006A7D6B"/>
    <w:rsid w:val="006B1DB9"/>
    <w:rsid w:val="006B7829"/>
    <w:rsid w:val="006B7FEA"/>
    <w:rsid w:val="006C3C0A"/>
    <w:rsid w:val="006C51F0"/>
    <w:rsid w:val="006D27D4"/>
    <w:rsid w:val="006D79CA"/>
    <w:rsid w:val="006E037A"/>
    <w:rsid w:val="006F0381"/>
    <w:rsid w:val="006F41CB"/>
    <w:rsid w:val="006F4A80"/>
    <w:rsid w:val="006F6F13"/>
    <w:rsid w:val="0070399C"/>
    <w:rsid w:val="00705C1F"/>
    <w:rsid w:val="007208F8"/>
    <w:rsid w:val="00727747"/>
    <w:rsid w:val="0074021A"/>
    <w:rsid w:val="00741BFA"/>
    <w:rsid w:val="007523B9"/>
    <w:rsid w:val="00753889"/>
    <w:rsid w:val="00757335"/>
    <w:rsid w:val="00761259"/>
    <w:rsid w:val="007622FA"/>
    <w:rsid w:val="007648D3"/>
    <w:rsid w:val="00764940"/>
    <w:rsid w:val="00764E7A"/>
    <w:rsid w:val="007720F6"/>
    <w:rsid w:val="007766C9"/>
    <w:rsid w:val="00776DC6"/>
    <w:rsid w:val="0078075F"/>
    <w:rsid w:val="007816A3"/>
    <w:rsid w:val="007830BF"/>
    <w:rsid w:val="00785931"/>
    <w:rsid w:val="00796C47"/>
    <w:rsid w:val="007B3161"/>
    <w:rsid w:val="007B46B1"/>
    <w:rsid w:val="007B58EC"/>
    <w:rsid w:val="007C48D2"/>
    <w:rsid w:val="007C5560"/>
    <w:rsid w:val="007D1B04"/>
    <w:rsid w:val="007D326D"/>
    <w:rsid w:val="007D507E"/>
    <w:rsid w:val="007F4364"/>
    <w:rsid w:val="00800966"/>
    <w:rsid w:val="00801649"/>
    <w:rsid w:val="00801A16"/>
    <w:rsid w:val="00817068"/>
    <w:rsid w:val="0082393B"/>
    <w:rsid w:val="008255A9"/>
    <w:rsid w:val="00826B69"/>
    <w:rsid w:val="00827B7C"/>
    <w:rsid w:val="00833EAA"/>
    <w:rsid w:val="00837218"/>
    <w:rsid w:val="00841A2B"/>
    <w:rsid w:val="008447E5"/>
    <w:rsid w:val="00856FC5"/>
    <w:rsid w:val="0086585F"/>
    <w:rsid w:val="00865DA6"/>
    <w:rsid w:val="00881BE2"/>
    <w:rsid w:val="00885FEC"/>
    <w:rsid w:val="00886DA1"/>
    <w:rsid w:val="00887D1E"/>
    <w:rsid w:val="008A3FAD"/>
    <w:rsid w:val="008A59B3"/>
    <w:rsid w:val="008A7BDD"/>
    <w:rsid w:val="008B0668"/>
    <w:rsid w:val="008B223B"/>
    <w:rsid w:val="008B6CAE"/>
    <w:rsid w:val="008C020D"/>
    <w:rsid w:val="008C2583"/>
    <w:rsid w:val="008C5784"/>
    <w:rsid w:val="008D27E9"/>
    <w:rsid w:val="008D2BD2"/>
    <w:rsid w:val="008D2FA7"/>
    <w:rsid w:val="008D58A7"/>
    <w:rsid w:val="008D702E"/>
    <w:rsid w:val="008E2766"/>
    <w:rsid w:val="008E378F"/>
    <w:rsid w:val="008E47CB"/>
    <w:rsid w:val="008E6CBE"/>
    <w:rsid w:val="008F35FB"/>
    <w:rsid w:val="008F437B"/>
    <w:rsid w:val="009021DA"/>
    <w:rsid w:val="0090741B"/>
    <w:rsid w:val="0091425A"/>
    <w:rsid w:val="009142DD"/>
    <w:rsid w:val="00916BB1"/>
    <w:rsid w:val="00917171"/>
    <w:rsid w:val="00922219"/>
    <w:rsid w:val="0092668B"/>
    <w:rsid w:val="0095167C"/>
    <w:rsid w:val="009541E2"/>
    <w:rsid w:val="0095705C"/>
    <w:rsid w:val="00962DA9"/>
    <w:rsid w:val="00964B3F"/>
    <w:rsid w:val="00966745"/>
    <w:rsid w:val="00967881"/>
    <w:rsid w:val="009722A3"/>
    <w:rsid w:val="009815EE"/>
    <w:rsid w:val="00985B61"/>
    <w:rsid w:val="00986EE1"/>
    <w:rsid w:val="009873FB"/>
    <w:rsid w:val="00987D84"/>
    <w:rsid w:val="00990D14"/>
    <w:rsid w:val="00994AD8"/>
    <w:rsid w:val="009A3F1C"/>
    <w:rsid w:val="009A3F30"/>
    <w:rsid w:val="009A4829"/>
    <w:rsid w:val="009A7C17"/>
    <w:rsid w:val="009B1424"/>
    <w:rsid w:val="009B5469"/>
    <w:rsid w:val="009B558D"/>
    <w:rsid w:val="009B5C8D"/>
    <w:rsid w:val="009B6215"/>
    <w:rsid w:val="009B75E2"/>
    <w:rsid w:val="009C2FA6"/>
    <w:rsid w:val="009C42B8"/>
    <w:rsid w:val="009C4636"/>
    <w:rsid w:val="009C46B8"/>
    <w:rsid w:val="009C7BF8"/>
    <w:rsid w:val="009D2412"/>
    <w:rsid w:val="009E2B05"/>
    <w:rsid w:val="009F25FB"/>
    <w:rsid w:val="009F768B"/>
    <w:rsid w:val="00A04E34"/>
    <w:rsid w:val="00A06845"/>
    <w:rsid w:val="00A07DAC"/>
    <w:rsid w:val="00A10169"/>
    <w:rsid w:val="00A102C9"/>
    <w:rsid w:val="00A10FDF"/>
    <w:rsid w:val="00A121A3"/>
    <w:rsid w:val="00A154E4"/>
    <w:rsid w:val="00A213E7"/>
    <w:rsid w:val="00A24D48"/>
    <w:rsid w:val="00A24E75"/>
    <w:rsid w:val="00A35643"/>
    <w:rsid w:val="00A55FF9"/>
    <w:rsid w:val="00A6614D"/>
    <w:rsid w:val="00A6700A"/>
    <w:rsid w:val="00A705A1"/>
    <w:rsid w:val="00A71F92"/>
    <w:rsid w:val="00A724E2"/>
    <w:rsid w:val="00A741F7"/>
    <w:rsid w:val="00A96C5E"/>
    <w:rsid w:val="00AA0167"/>
    <w:rsid w:val="00AA351A"/>
    <w:rsid w:val="00AA4377"/>
    <w:rsid w:val="00AB239E"/>
    <w:rsid w:val="00AB2E15"/>
    <w:rsid w:val="00AB561F"/>
    <w:rsid w:val="00AB7456"/>
    <w:rsid w:val="00AC1F0D"/>
    <w:rsid w:val="00AC2D3F"/>
    <w:rsid w:val="00AC3EA7"/>
    <w:rsid w:val="00AE0BAB"/>
    <w:rsid w:val="00AE12C3"/>
    <w:rsid w:val="00AE17AD"/>
    <w:rsid w:val="00AE2F41"/>
    <w:rsid w:val="00AE3A84"/>
    <w:rsid w:val="00AE5C13"/>
    <w:rsid w:val="00AE78C0"/>
    <w:rsid w:val="00AE7B81"/>
    <w:rsid w:val="00AF28A6"/>
    <w:rsid w:val="00AF428A"/>
    <w:rsid w:val="00B015E0"/>
    <w:rsid w:val="00B01C11"/>
    <w:rsid w:val="00B05E8C"/>
    <w:rsid w:val="00B06554"/>
    <w:rsid w:val="00B10CDD"/>
    <w:rsid w:val="00B11680"/>
    <w:rsid w:val="00B160AA"/>
    <w:rsid w:val="00B1741B"/>
    <w:rsid w:val="00B175BB"/>
    <w:rsid w:val="00B2277C"/>
    <w:rsid w:val="00B32859"/>
    <w:rsid w:val="00B32C60"/>
    <w:rsid w:val="00B42FA5"/>
    <w:rsid w:val="00B603C8"/>
    <w:rsid w:val="00B71A23"/>
    <w:rsid w:val="00B87886"/>
    <w:rsid w:val="00B90883"/>
    <w:rsid w:val="00B91C0D"/>
    <w:rsid w:val="00B93FEA"/>
    <w:rsid w:val="00BA1E16"/>
    <w:rsid w:val="00BA3DC3"/>
    <w:rsid w:val="00BB06BE"/>
    <w:rsid w:val="00BB613C"/>
    <w:rsid w:val="00BC3B19"/>
    <w:rsid w:val="00BC3C96"/>
    <w:rsid w:val="00BC4140"/>
    <w:rsid w:val="00BC4EF2"/>
    <w:rsid w:val="00BE730D"/>
    <w:rsid w:val="00BF407B"/>
    <w:rsid w:val="00C02F96"/>
    <w:rsid w:val="00C03E96"/>
    <w:rsid w:val="00C04D52"/>
    <w:rsid w:val="00C07579"/>
    <w:rsid w:val="00C118B5"/>
    <w:rsid w:val="00C20374"/>
    <w:rsid w:val="00C214AB"/>
    <w:rsid w:val="00C2383F"/>
    <w:rsid w:val="00C35D4E"/>
    <w:rsid w:val="00C36F8D"/>
    <w:rsid w:val="00C3738A"/>
    <w:rsid w:val="00C415EB"/>
    <w:rsid w:val="00C4471F"/>
    <w:rsid w:val="00C46F0E"/>
    <w:rsid w:val="00C54F88"/>
    <w:rsid w:val="00C64DF9"/>
    <w:rsid w:val="00C65507"/>
    <w:rsid w:val="00C729D8"/>
    <w:rsid w:val="00C74BDC"/>
    <w:rsid w:val="00C85BF3"/>
    <w:rsid w:val="00C87B94"/>
    <w:rsid w:val="00C91D15"/>
    <w:rsid w:val="00C93DA8"/>
    <w:rsid w:val="00C948CC"/>
    <w:rsid w:val="00C94D62"/>
    <w:rsid w:val="00C96C1C"/>
    <w:rsid w:val="00C97976"/>
    <w:rsid w:val="00CA636D"/>
    <w:rsid w:val="00CB0FB0"/>
    <w:rsid w:val="00CB351C"/>
    <w:rsid w:val="00CB56D1"/>
    <w:rsid w:val="00CC2FF5"/>
    <w:rsid w:val="00CC3357"/>
    <w:rsid w:val="00CC3E8C"/>
    <w:rsid w:val="00CD3086"/>
    <w:rsid w:val="00CD4347"/>
    <w:rsid w:val="00CD6F46"/>
    <w:rsid w:val="00CD7E66"/>
    <w:rsid w:val="00CE253C"/>
    <w:rsid w:val="00CE4551"/>
    <w:rsid w:val="00CE5F94"/>
    <w:rsid w:val="00CE65C0"/>
    <w:rsid w:val="00CF2340"/>
    <w:rsid w:val="00CF4A6B"/>
    <w:rsid w:val="00CF5D79"/>
    <w:rsid w:val="00CF75C6"/>
    <w:rsid w:val="00D013BC"/>
    <w:rsid w:val="00D02ABA"/>
    <w:rsid w:val="00D0664B"/>
    <w:rsid w:val="00D11D49"/>
    <w:rsid w:val="00D154CF"/>
    <w:rsid w:val="00D2268B"/>
    <w:rsid w:val="00D2390E"/>
    <w:rsid w:val="00D248BB"/>
    <w:rsid w:val="00D33055"/>
    <w:rsid w:val="00D335BC"/>
    <w:rsid w:val="00D47616"/>
    <w:rsid w:val="00D543C2"/>
    <w:rsid w:val="00D633FE"/>
    <w:rsid w:val="00D70EBB"/>
    <w:rsid w:val="00D71CEC"/>
    <w:rsid w:val="00D772EA"/>
    <w:rsid w:val="00D830F3"/>
    <w:rsid w:val="00D87526"/>
    <w:rsid w:val="00D9010B"/>
    <w:rsid w:val="00D90178"/>
    <w:rsid w:val="00D942C4"/>
    <w:rsid w:val="00D96A1E"/>
    <w:rsid w:val="00DA32B0"/>
    <w:rsid w:val="00DA3D31"/>
    <w:rsid w:val="00DB4337"/>
    <w:rsid w:val="00DB6B49"/>
    <w:rsid w:val="00DC023E"/>
    <w:rsid w:val="00DC4FB0"/>
    <w:rsid w:val="00DC5362"/>
    <w:rsid w:val="00DC5A87"/>
    <w:rsid w:val="00DD263A"/>
    <w:rsid w:val="00DD5864"/>
    <w:rsid w:val="00DD5D58"/>
    <w:rsid w:val="00DD7C72"/>
    <w:rsid w:val="00DE5DD0"/>
    <w:rsid w:val="00DE739F"/>
    <w:rsid w:val="00E03531"/>
    <w:rsid w:val="00E1022F"/>
    <w:rsid w:val="00E1248C"/>
    <w:rsid w:val="00E13B59"/>
    <w:rsid w:val="00E1543B"/>
    <w:rsid w:val="00E2473C"/>
    <w:rsid w:val="00E30409"/>
    <w:rsid w:val="00E376E2"/>
    <w:rsid w:val="00E42395"/>
    <w:rsid w:val="00E43465"/>
    <w:rsid w:val="00E50666"/>
    <w:rsid w:val="00E5629A"/>
    <w:rsid w:val="00E62461"/>
    <w:rsid w:val="00E62F8E"/>
    <w:rsid w:val="00E71456"/>
    <w:rsid w:val="00E71E69"/>
    <w:rsid w:val="00E76559"/>
    <w:rsid w:val="00E8469A"/>
    <w:rsid w:val="00E91F21"/>
    <w:rsid w:val="00E9670A"/>
    <w:rsid w:val="00EA0BB6"/>
    <w:rsid w:val="00EA206B"/>
    <w:rsid w:val="00EC04AF"/>
    <w:rsid w:val="00ED0E30"/>
    <w:rsid w:val="00EE4DBA"/>
    <w:rsid w:val="00EE6DBD"/>
    <w:rsid w:val="00EF0285"/>
    <w:rsid w:val="00EF6190"/>
    <w:rsid w:val="00F070D4"/>
    <w:rsid w:val="00F1068D"/>
    <w:rsid w:val="00F13527"/>
    <w:rsid w:val="00F1354C"/>
    <w:rsid w:val="00F20B39"/>
    <w:rsid w:val="00F22F18"/>
    <w:rsid w:val="00F240A6"/>
    <w:rsid w:val="00F269E8"/>
    <w:rsid w:val="00F32E8B"/>
    <w:rsid w:val="00F35EBE"/>
    <w:rsid w:val="00F4342D"/>
    <w:rsid w:val="00F53124"/>
    <w:rsid w:val="00F60B18"/>
    <w:rsid w:val="00F6157A"/>
    <w:rsid w:val="00F70018"/>
    <w:rsid w:val="00F7011B"/>
    <w:rsid w:val="00F71CC7"/>
    <w:rsid w:val="00F747D9"/>
    <w:rsid w:val="00F74E08"/>
    <w:rsid w:val="00F801EA"/>
    <w:rsid w:val="00F9285E"/>
    <w:rsid w:val="00FA6375"/>
    <w:rsid w:val="00FB4521"/>
    <w:rsid w:val="00FC0BDC"/>
    <w:rsid w:val="00FC3649"/>
    <w:rsid w:val="00FC6E76"/>
    <w:rsid w:val="00FC7A07"/>
    <w:rsid w:val="00FD0920"/>
    <w:rsid w:val="00FD268A"/>
    <w:rsid w:val="00FE12F8"/>
    <w:rsid w:val="00FE1D2E"/>
    <w:rsid w:val="00FE29B6"/>
    <w:rsid w:val="00FE3678"/>
    <w:rsid w:val="00FF6B8C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F9"/>
    <w:rPr>
      <w:sz w:val="24"/>
      <w:szCs w:val="24"/>
    </w:rPr>
  </w:style>
  <w:style w:type="paragraph" w:styleId="Heading1">
    <w:name w:val="heading 1"/>
    <w:basedOn w:val="Normal"/>
    <w:next w:val="Normal"/>
    <w:qFormat/>
    <w:rsid w:val="00442367"/>
    <w:pPr>
      <w:keepNext/>
      <w:jc w:val="right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2367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442367"/>
    <w:pPr>
      <w:jc w:val="center"/>
    </w:pPr>
    <w:rPr>
      <w:b/>
      <w:bCs/>
      <w:caps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442367"/>
    <w:pPr>
      <w:spacing w:before="120"/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rsid w:val="00A55FF9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F1DE4"/>
    <w:pPr>
      <w:ind w:left="708"/>
    </w:pPr>
  </w:style>
  <w:style w:type="paragraph" w:styleId="BalloonText">
    <w:name w:val="Balloon Text"/>
    <w:basedOn w:val="Normal"/>
    <w:link w:val="BalloonTextChar"/>
    <w:rsid w:val="00065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4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B0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F9"/>
    <w:rPr>
      <w:sz w:val="24"/>
      <w:szCs w:val="24"/>
    </w:rPr>
  </w:style>
  <w:style w:type="paragraph" w:styleId="Heading1">
    <w:name w:val="heading 1"/>
    <w:basedOn w:val="Normal"/>
    <w:next w:val="Normal"/>
    <w:qFormat/>
    <w:rsid w:val="00442367"/>
    <w:pPr>
      <w:keepNext/>
      <w:jc w:val="right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2367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442367"/>
    <w:pPr>
      <w:jc w:val="center"/>
    </w:pPr>
    <w:rPr>
      <w:b/>
      <w:bCs/>
      <w:caps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442367"/>
    <w:pPr>
      <w:spacing w:before="120"/>
      <w:jc w:val="both"/>
    </w:pPr>
    <w:rPr>
      <w:rFonts w:ascii="Arial" w:hAnsi="Arial" w:cs="Arial"/>
      <w:sz w:val="22"/>
    </w:rPr>
  </w:style>
  <w:style w:type="paragraph" w:styleId="Footer">
    <w:name w:val="footer"/>
    <w:basedOn w:val="Normal"/>
    <w:rsid w:val="00A55FF9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F1DE4"/>
    <w:pPr>
      <w:ind w:left="708"/>
    </w:pPr>
  </w:style>
  <w:style w:type="paragraph" w:styleId="BalloonText">
    <w:name w:val="Balloon Text"/>
    <w:basedOn w:val="Normal"/>
    <w:link w:val="BalloonTextChar"/>
    <w:rsid w:val="00065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4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B0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Projects\education\document\madone\doc_noelly\ENTETE%20MADON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77620-DAD7-4BC7-841C-943BA609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ENTETE MADONE.dotx</Template>
  <TotalTime>847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Lomé, le 6 janvier 2009</vt:lpstr>
      <vt:lpstr>Lomé, le 6 janvier 2009</vt:lpstr>
    </vt:vector>
  </TitlesOfParts>
  <Company>MADONE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Lomé, le 6 janvier 2009</dc:title>
  <dc:creator>Panawe Batanado</dc:creator>
  <cp:lastModifiedBy>Panawe Batanado</cp:lastModifiedBy>
  <cp:revision>3</cp:revision>
  <cp:lastPrinted>2012-09-14T16:19:00Z</cp:lastPrinted>
  <dcterms:created xsi:type="dcterms:W3CDTF">2013-05-11T04:03:00Z</dcterms:created>
  <dcterms:modified xsi:type="dcterms:W3CDTF">2013-11-03T21:57:00Z</dcterms:modified>
</cp:coreProperties>
</file>