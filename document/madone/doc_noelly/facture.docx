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77" w:rsidRDefault="00FE2101" w:rsidP="00C14377">
      <w:pPr>
        <w:rPr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-649605</wp:posOffset>
                </wp:positionV>
                <wp:extent cx="2030730" cy="3076575"/>
                <wp:effectExtent l="0" t="0" r="0" b="9525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730" cy="307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4377" w:rsidRDefault="00C14377" w:rsidP="00C14377">
                            <w:r>
                              <w:pict>
                                <v:shapetype id="_x0000_t172" coordsize="21600,21600" o:spt="172" adj="12000" path="m0@0l21600,m,21600l21600@1e">
                                  <v:formulas>
                                    <v:f eqn="val #0"/>
                                    <v:f eqn="sum 21600 0 @0"/>
                                    <v:f eqn="prod #0 1 2"/>
                                    <v:f eqn="sum @2 10800 0"/>
                                    <v:f eqn="prod @1 1 2"/>
                                    <v:f eqn="sum @4 10800 0"/>
                                  </v:formulas>
                                  <v:path textpathok="t" o:connecttype="custom" o:connectlocs="10800,@2;0,@3;10800,@5;21600,@4" o:connectangles="270,180,90,0"/>
                                  <v:textpath on="t" fitshape="t"/>
                                  <v:handles>
                                    <v:h position="topLeft,#0" yrange="0,15429"/>
                                  </v:handles>
                                  <o:lock v:ext="edit" text="t" shapetype="t"/>
                                </v:shapetype>
                                <v:shape id="_x0000_i1025" type="#_x0000_t172" style="width:143.95pt;height:225.85pt" filled="f" fillcolor="black" strokecolor="#0d0d0d [3069]">
                                  <v:shadow color="#868686"/>
                                  <v:textpath style="font-family:&quot;Arial Black&quot;;v-text-kern:t" trim="t" fitpath="t" string="DERNIERE&#10;RELANCE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4pt;margin-top:-51.15pt;width:159.9pt;height:242.2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" filled="f" stroked="f">
                <v:textbox>
                  <w:txbxContent>
                    <w:p w:rsidR="00C14377" w:rsidRDefault="00C14377" w:rsidP="00C14377">
                      <w:r>
                        <w:pict>
                          <v:shape id="_x0000_i1025" type="#_x0000_t172" style="width:143.95pt;height:225.85pt" filled="f" fillcolor="black" strokecolor="#0d0d0d [3069]">
                            <v:shadow color="#868686"/>
                            <v:textpath style="font-family:&quot;Arial Black&quot;;v-text-kern:t" trim="t" fitpath="t" string="DERNIERE&#10;RELANCE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C14377" w:rsidRDefault="00C14377" w:rsidP="00C14377">
      <w:pPr>
        <w:jc w:val="right"/>
        <w:rPr>
          <w:rFonts w:ascii="Arial" w:hAnsi="Arial" w:cs="Arial"/>
          <w:sz w:val="28"/>
          <w:szCs w:val="30"/>
        </w:rPr>
      </w:pPr>
    </w:p>
    <w:p w:rsidR="00C14377" w:rsidRPr="00BB69DE" w:rsidRDefault="00C14377" w:rsidP="00C14377">
      <w:pPr>
        <w:ind w:left="5664"/>
        <w:rPr>
          <w:rFonts w:ascii="Arial" w:hAnsi="Arial" w:cs="Arial"/>
          <w:i/>
          <w:sz w:val="28"/>
          <w:szCs w:val="30"/>
        </w:rPr>
      </w:pPr>
      <w:r w:rsidRPr="00BB69DE">
        <w:rPr>
          <w:rFonts w:ascii="Arial" w:hAnsi="Arial" w:cs="Arial"/>
          <w:i/>
          <w:sz w:val="28"/>
          <w:szCs w:val="30"/>
        </w:rPr>
        <w:t xml:space="preserve">Lomé, le </w:t>
      </w:r>
      <w:r>
        <w:rPr>
          <w:rFonts w:ascii="Arial" w:hAnsi="Arial" w:cs="Arial"/>
          <w:i/>
          <w:sz w:val="28"/>
          <w:szCs w:val="30"/>
        </w:rPr>
        <w:t>11 janvier 2013</w:t>
      </w:r>
      <w:r w:rsidRPr="00BB69DE">
        <w:rPr>
          <w:rFonts w:ascii="Arial" w:hAnsi="Arial" w:cs="Arial"/>
          <w:i/>
          <w:sz w:val="28"/>
          <w:szCs w:val="30"/>
        </w:rPr>
        <w:tab/>
      </w:r>
    </w:p>
    <w:p w:rsidR="00C14377" w:rsidRDefault="00C14377" w:rsidP="00C14377">
      <w:pPr>
        <w:jc w:val="right"/>
        <w:rPr>
          <w:rFonts w:ascii="Arial" w:hAnsi="Arial" w:cs="Arial"/>
          <w:sz w:val="28"/>
          <w:szCs w:val="30"/>
        </w:rPr>
      </w:pPr>
    </w:p>
    <w:p w:rsidR="00C14377" w:rsidRDefault="00C14377" w:rsidP="00C14377">
      <w:pPr>
        <w:jc w:val="right"/>
        <w:rPr>
          <w:rFonts w:ascii="Arial" w:hAnsi="Arial" w:cs="Arial"/>
          <w:b/>
          <w:sz w:val="28"/>
          <w:szCs w:val="30"/>
        </w:rPr>
      </w:pPr>
      <w:r w:rsidRPr="00550F2E">
        <w:rPr>
          <w:rFonts w:ascii="Arial" w:hAnsi="Arial" w:cs="Arial"/>
          <w:b/>
          <w:sz w:val="28"/>
          <w:szCs w:val="30"/>
        </w:rPr>
        <w:t>Monsieur ou Madame .......................................................</w:t>
      </w:r>
    </w:p>
    <w:p w:rsidR="00C14377" w:rsidRDefault="00C14377" w:rsidP="00C14377">
      <w:pPr>
        <w:jc w:val="right"/>
        <w:rPr>
          <w:rFonts w:ascii="Arial" w:hAnsi="Arial" w:cs="Arial"/>
          <w:b/>
          <w:sz w:val="28"/>
          <w:szCs w:val="30"/>
        </w:rPr>
      </w:pPr>
      <w:r>
        <w:rPr>
          <w:rFonts w:ascii="Arial" w:hAnsi="Arial" w:cs="Arial"/>
          <w:b/>
          <w:sz w:val="28"/>
          <w:szCs w:val="30"/>
        </w:rPr>
        <w:t>Parent de l’élève ......................................................</w:t>
      </w:r>
    </w:p>
    <w:p w:rsidR="00C14377" w:rsidRPr="00550F2E" w:rsidRDefault="00C14377" w:rsidP="00C14377">
      <w:pPr>
        <w:jc w:val="right"/>
        <w:rPr>
          <w:rFonts w:ascii="Arial" w:hAnsi="Arial" w:cs="Arial"/>
          <w:b/>
          <w:sz w:val="28"/>
          <w:szCs w:val="30"/>
        </w:rPr>
      </w:pPr>
      <w:r>
        <w:rPr>
          <w:rFonts w:ascii="Arial" w:hAnsi="Arial" w:cs="Arial"/>
          <w:b/>
          <w:sz w:val="28"/>
          <w:szCs w:val="30"/>
        </w:rPr>
        <w:t>En classe de .......................................................</w:t>
      </w:r>
    </w:p>
    <w:p w:rsidR="00C14377" w:rsidRPr="00633B10" w:rsidRDefault="00C14377" w:rsidP="00C14377">
      <w:pPr>
        <w:rPr>
          <w:rFonts w:ascii="Arial" w:hAnsi="Arial" w:cs="Arial"/>
          <w:sz w:val="28"/>
          <w:szCs w:val="30"/>
        </w:rPr>
      </w:pPr>
    </w:p>
    <w:p w:rsidR="00C14377" w:rsidRDefault="00C14377" w:rsidP="00C14377">
      <w:pPr>
        <w:jc w:val="center"/>
        <w:rPr>
          <w:rFonts w:ascii="Arial" w:hAnsi="Arial" w:cs="Arial"/>
          <w:b/>
          <w:sz w:val="36"/>
          <w:szCs w:val="30"/>
        </w:rPr>
      </w:pPr>
    </w:p>
    <w:p w:rsidR="00C14377" w:rsidRPr="00633B10" w:rsidRDefault="00C14377" w:rsidP="00C14377">
      <w:pPr>
        <w:jc w:val="center"/>
        <w:rPr>
          <w:rFonts w:ascii="Arial" w:hAnsi="Arial" w:cs="Arial"/>
          <w:b/>
          <w:sz w:val="36"/>
          <w:szCs w:val="30"/>
        </w:rPr>
      </w:pPr>
      <w:r w:rsidRPr="00633B10">
        <w:rPr>
          <w:rFonts w:ascii="Arial" w:hAnsi="Arial" w:cs="Arial"/>
          <w:b/>
          <w:sz w:val="36"/>
          <w:szCs w:val="30"/>
        </w:rPr>
        <w:t>FACTURE N° ..........................................................</w:t>
      </w:r>
    </w:p>
    <w:p w:rsidR="00C14377" w:rsidRPr="00633B10" w:rsidRDefault="00C14377" w:rsidP="00C14377">
      <w:pPr>
        <w:rPr>
          <w:rFonts w:ascii="Arial" w:hAnsi="Arial" w:cs="Arial"/>
          <w:sz w:val="28"/>
          <w:szCs w:val="30"/>
        </w:rPr>
      </w:pPr>
    </w:p>
    <w:p w:rsidR="00C14377" w:rsidRDefault="00C14377" w:rsidP="00C14377">
      <w:pPr>
        <w:rPr>
          <w:rFonts w:ascii="Arial" w:hAnsi="Arial" w:cs="Arial"/>
          <w:sz w:val="28"/>
          <w:szCs w:val="30"/>
        </w:rPr>
      </w:pPr>
    </w:p>
    <w:p w:rsidR="00C14377" w:rsidRDefault="00C14377" w:rsidP="00C14377">
      <w:pPr>
        <w:rPr>
          <w:rFonts w:ascii="Arial" w:hAnsi="Arial" w:cs="Arial"/>
          <w:sz w:val="28"/>
          <w:szCs w:val="3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12"/>
        <w:gridCol w:w="3008"/>
      </w:tblGrid>
      <w:tr w:rsidR="00C14377" w:rsidTr="00534511">
        <w:tc>
          <w:tcPr>
            <w:tcW w:w="6912" w:type="dxa"/>
            <w:vAlign w:val="center"/>
          </w:tcPr>
          <w:p w:rsidR="00C14377" w:rsidRDefault="00C14377" w:rsidP="00534511">
            <w:pPr>
              <w:rPr>
                <w:rFonts w:ascii="Arial" w:hAnsi="Arial" w:cs="Arial"/>
                <w:sz w:val="28"/>
                <w:szCs w:val="30"/>
              </w:rPr>
            </w:pPr>
            <w:r>
              <w:rPr>
                <w:rFonts w:ascii="Arial" w:hAnsi="Arial" w:cs="Arial"/>
                <w:sz w:val="28"/>
                <w:szCs w:val="30"/>
              </w:rPr>
              <w:t>Rubrique</w:t>
            </w:r>
          </w:p>
        </w:tc>
        <w:tc>
          <w:tcPr>
            <w:tcW w:w="3008" w:type="dxa"/>
            <w:vAlign w:val="center"/>
          </w:tcPr>
          <w:p w:rsidR="00C14377" w:rsidRDefault="00C14377" w:rsidP="00534511">
            <w:pPr>
              <w:rPr>
                <w:rFonts w:ascii="Arial" w:hAnsi="Arial" w:cs="Arial"/>
                <w:sz w:val="28"/>
                <w:szCs w:val="30"/>
              </w:rPr>
            </w:pPr>
            <w:r>
              <w:rPr>
                <w:rFonts w:ascii="Arial" w:hAnsi="Arial" w:cs="Arial"/>
                <w:sz w:val="28"/>
                <w:szCs w:val="30"/>
              </w:rPr>
              <w:t>Montant</w:t>
            </w:r>
          </w:p>
        </w:tc>
      </w:tr>
      <w:tr w:rsidR="00C14377" w:rsidTr="00534511">
        <w:trPr>
          <w:trHeight w:val="788"/>
        </w:trPr>
        <w:tc>
          <w:tcPr>
            <w:tcW w:w="6912" w:type="dxa"/>
            <w:vAlign w:val="center"/>
          </w:tcPr>
          <w:p w:rsidR="00C14377" w:rsidRDefault="00C14377" w:rsidP="00534511">
            <w:pPr>
              <w:rPr>
                <w:rFonts w:ascii="Arial" w:hAnsi="Arial" w:cs="Arial"/>
                <w:sz w:val="28"/>
                <w:szCs w:val="30"/>
              </w:rPr>
            </w:pPr>
          </w:p>
          <w:p w:rsidR="00C14377" w:rsidRDefault="00C14377" w:rsidP="00534511">
            <w:pPr>
              <w:rPr>
                <w:rFonts w:ascii="Arial" w:hAnsi="Arial" w:cs="Arial"/>
                <w:sz w:val="28"/>
                <w:szCs w:val="30"/>
              </w:rPr>
            </w:pPr>
            <w:r>
              <w:rPr>
                <w:rFonts w:ascii="Arial" w:hAnsi="Arial" w:cs="Arial"/>
                <w:sz w:val="28"/>
                <w:szCs w:val="30"/>
              </w:rPr>
              <w:t>Concerne l’élève :</w:t>
            </w:r>
          </w:p>
          <w:p w:rsidR="00C14377" w:rsidRDefault="00C14377" w:rsidP="00534511">
            <w:pPr>
              <w:rPr>
                <w:rFonts w:ascii="Arial" w:hAnsi="Arial" w:cs="Arial"/>
                <w:sz w:val="28"/>
                <w:szCs w:val="30"/>
              </w:rPr>
            </w:pPr>
          </w:p>
          <w:p w:rsidR="00C14377" w:rsidRDefault="00C14377" w:rsidP="00534511">
            <w:pPr>
              <w:rPr>
                <w:rFonts w:ascii="Arial" w:hAnsi="Arial" w:cs="Arial"/>
                <w:sz w:val="28"/>
                <w:szCs w:val="30"/>
              </w:rPr>
            </w:pPr>
            <w:r>
              <w:rPr>
                <w:rFonts w:ascii="Arial" w:hAnsi="Arial" w:cs="Arial"/>
                <w:sz w:val="28"/>
                <w:szCs w:val="30"/>
              </w:rPr>
              <w:t>En classe de :</w:t>
            </w:r>
          </w:p>
          <w:p w:rsidR="00C14377" w:rsidRDefault="00C14377" w:rsidP="00534511">
            <w:pPr>
              <w:rPr>
                <w:rFonts w:ascii="Arial" w:hAnsi="Arial" w:cs="Arial"/>
                <w:sz w:val="28"/>
                <w:szCs w:val="30"/>
              </w:rPr>
            </w:pPr>
          </w:p>
          <w:p w:rsidR="00C14377" w:rsidRDefault="00C14377" w:rsidP="00534511">
            <w:pPr>
              <w:rPr>
                <w:rFonts w:ascii="Arial" w:hAnsi="Arial" w:cs="Arial"/>
                <w:sz w:val="28"/>
                <w:szCs w:val="30"/>
              </w:rPr>
            </w:pPr>
            <w:r>
              <w:rPr>
                <w:rFonts w:ascii="Arial" w:hAnsi="Arial" w:cs="Arial"/>
                <w:sz w:val="28"/>
                <w:szCs w:val="30"/>
              </w:rPr>
              <w:t>Frais de scolarité, Echéance 31 octobre 2012</w:t>
            </w:r>
          </w:p>
        </w:tc>
        <w:tc>
          <w:tcPr>
            <w:tcW w:w="3008" w:type="dxa"/>
            <w:vAlign w:val="center"/>
          </w:tcPr>
          <w:p w:rsidR="00C14377" w:rsidRDefault="00C14377" w:rsidP="00534511">
            <w:pPr>
              <w:rPr>
                <w:rFonts w:ascii="Arial" w:hAnsi="Arial" w:cs="Arial"/>
                <w:sz w:val="28"/>
                <w:szCs w:val="30"/>
              </w:rPr>
            </w:pPr>
          </w:p>
        </w:tc>
      </w:tr>
      <w:tr w:rsidR="00C14377" w:rsidTr="00534511">
        <w:trPr>
          <w:trHeight w:val="765"/>
        </w:trPr>
        <w:tc>
          <w:tcPr>
            <w:tcW w:w="6912" w:type="dxa"/>
            <w:vAlign w:val="center"/>
          </w:tcPr>
          <w:p w:rsidR="00C14377" w:rsidRPr="00A833F5" w:rsidRDefault="00C14377" w:rsidP="00534511">
            <w:pPr>
              <w:ind w:left="3540"/>
              <w:rPr>
                <w:rFonts w:ascii="Arial" w:hAnsi="Arial" w:cs="Arial"/>
                <w:b/>
                <w:sz w:val="28"/>
                <w:szCs w:val="30"/>
              </w:rPr>
            </w:pPr>
            <w:r w:rsidRPr="00A833F5">
              <w:rPr>
                <w:rFonts w:ascii="Arial" w:hAnsi="Arial" w:cs="Arial"/>
                <w:b/>
                <w:sz w:val="28"/>
                <w:szCs w:val="30"/>
              </w:rPr>
              <w:t>NET A PAYER</w:t>
            </w:r>
            <w:r>
              <w:rPr>
                <w:rFonts w:ascii="Arial" w:hAnsi="Arial" w:cs="Arial"/>
                <w:b/>
                <w:sz w:val="28"/>
                <w:szCs w:val="30"/>
              </w:rPr>
              <w:t xml:space="preserve"> *      </w:t>
            </w:r>
          </w:p>
        </w:tc>
        <w:tc>
          <w:tcPr>
            <w:tcW w:w="3008" w:type="dxa"/>
            <w:vAlign w:val="center"/>
          </w:tcPr>
          <w:p w:rsidR="00C14377" w:rsidRDefault="00C14377" w:rsidP="00534511">
            <w:pPr>
              <w:rPr>
                <w:rFonts w:ascii="Arial" w:hAnsi="Arial" w:cs="Arial"/>
                <w:sz w:val="28"/>
                <w:szCs w:val="30"/>
              </w:rPr>
            </w:pPr>
          </w:p>
        </w:tc>
      </w:tr>
    </w:tbl>
    <w:p w:rsidR="00C14377" w:rsidRPr="00CE0E69" w:rsidRDefault="00C14377" w:rsidP="00C14377">
      <w:pPr>
        <w:rPr>
          <w:rFonts w:ascii="Arial" w:hAnsi="Arial" w:cs="Arial"/>
          <w:b/>
          <w:i/>
          <w:sz w:val="16"/>
          <w:szCs w:val="30"/>
        </w:rPr>
      </w:pPr>
    </w:p>
    <w:p w:rsidR="00C14377" w:rsidRPr="00CE0E69" w:rsidRDefault="00C14377" w:rsidP="00C14377">
      <w:pPr>
        <w:rPr>
          <w:rFonts w:ascii="Arial" w:hAnsi="Arial" w:cs="Arial"/>
          <w:b/>
          <w:i/>
          <w:szCs w:val="30"/>
        </w:rPr>
      </w:pPr>
      <w:r w:rsidRPr="00CE0E69">
        <w:rPr>
          <w:rFonts w:ascii="Arial" w:hAnsi="Arial" w:cs="Arial"/>
          <w:b/>
          <w:i/>
          <w:szCs w:val="30"/>
        </w:rPr>
        <w:t>* Sauf erreur ou omission de notre part</w:t>
      </w:r>
    </w:p>
    <w:p w:rsidR="00C14377" w:rsidRDefault="00FE2101" w:rsidP="00C14377">
      <w:pPr>
        <w:jc w:val="center"/>
        <w:rPr>
          <w:rFonts w:ascii="Arial" w:hAnsi="Arial" w:cs="Arial"/>
          <w:b/>
          <w:sz w:val="36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162560</wp:posOffset>
                </wp:positionV>
                <wp:extent cx="5991225" cy="542925"/>
                <wp:effectExtent l="19050" t="19050" r="2857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542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14377" w:rsidRDefault="00C14377" w:rsidP="00C143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0.1pt;margin-top:12.8pt;width:471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" filled="f" strokeweight="2.25pt">
                <v:textbox>
                  <w:txbxContent>
                    <w:p w:rsidR="00C14377" w:rsidRDefault="00C14377" w:rsidP="00C14377"/>
                  </w:txbxContent>
                </v:textbox>
              </v:shape>
            </w:pict>
          </mc:Fallback>
        </mc:AlternateContent>
      </w:r>
    </w:p>
    <w:p w:rsidR="00C14377" w:rsidRPr="00550F2E" w:rsidRDefault="00C14377" w:rsidP="00C14377">
      <w:pPr>
        <w:jc w:val="center"/>
        <w:rPr>
          <w:rFonts w:ascii="Arial" w:hAnsi="Arial" w:cs="Arial"/>
          <w:b/>
          <w:sz w:val="36"/>
          <w:szCs w:val="30"/>
        </w:rPr>
      </w:pPr>
      <w:r w:rsidRPr="00550F2E">
        <w:rPr>
          <w:rFonts w:ascii="Arial" w:hAnsi="Arial" w:cs="Arial"/>
          <w:b/>
          <w:sz w:val="36"/>
          <w:szCs w:val="30"/>
        </w:rPr>
        <w:t xml:space="preserve">Date limite de règlement : </w:t>
      </w:r>
      <w:r>
        <w:rPr>
          <w:rFonts w:ascii="Arial" w:hAnsi="Arial" w:cs="Arial"/>
          <w:b/>
          <w:i/>
          <w:sz w:val="44"/>
          <w:szCs w:val="30"/>
        </w:rPr>
        <w:t>16 janvier 2013</w:t>
      </w:r>
    </w:p>
    <w:p w:rsidR="00C14377" w:rsidRDefault="00C14377" w:rsidP="00C14377">
      <w:pPr>
        <w:rPr>
          <w:rFonts w:ascii="Arial" w:hAnsi="Arial" w:cs="Arial"/>
          <w:sz w:val="28"/>
          <w:szCs w:val="30"/>
        </w:rPr>
      </w:pPr>
    </w:p>
    <w:p w:rsidR="00C14377" w:rsidRDefault="00C14377" w:rsidP="00C14377">
      <w:pPr>
        <w:rPr>
          <w:rFonts w:ascii="Arial" w:hAnsi="Arial" w:cs="Arial"/>
          <w:sz w:val="28"/>
          <w:szCs w:val="30"/>
        </w:rPr>
      </w:pPr>
    </w:p>
    <w:p w:rsidR="00C14377" w:rsidRDefault="00C14377" w:rsidP="00C14377">
      <w:pPr>
        <w:rPr>
          <w:rFonts w:ascii="Arial" w:hAnsi="Arial" w:cs="Arial"/>
          <w:sz w:val="28"/>
          <w:szCs w:val="30"/>
        </w:rPr>
      </w:pPr>
      <w:r>
        <w:rPr>
          <w:rFonts w:ascii="Arial" w:hAnsi="Arial" w:cs="Arial"/>
          <w:sz w:val="28"/>
          <w:szCs w:val="30"/>
        </w:rPr>
        <w:t>A défaut de payement à la date du 16 janvier, votre enfant (</w:t>
      </w:r>
      <w:r w:rsidRPr="00CE0E69">
        <w:rPr>
          <w:rFonts w:ascii="Arial" w:hAnsi="Arial" w:cs="Arial"/>
          <w:i/>
          <w:sz w:val="28"/>
          <w:szCs w:val="30"/>
        </w:rPr>
        <w:t>nom de l’enfant</w:t>
      </w:r>
      <w:r>
        <w:rPr>
          <w:rFonts w:ascii="Arial" w:hAnsi="Arial" w:cs="Arial"/>
          <w:sz w:val="28"/>
          <w:szCs w:val="30"/>
        </w:rPr>
        <w:t>) ne sera plus accepté en classe.</w:t>
      </w:r>
    </w:p>
    <w:p w:rsidR="00C14377" w:rsidRDefault="00C14377" w:rsidP="00C14377">
      <w:pPr>
        <w:rPr>
          <w:rFonts w:ascii="Arial" w:hAnsi="Arial" w:cs="Arial"/>
          <w:sz w:val="28"/>
          <w:szCs w:val="30"/>
        </w:rPr>
      </w:pPr>
    </w:p>
    <w:p w:rsidR="00C14377" w:rsidRDefault="00C14377" w:rsidP="00C14377">
      <w:pPr>
        <w:rPr>
          <w:rFonts w:ascii="Arial" w:hAnsi="Arial" w:cs="Arial"/>
          <w:sz w:val="28"/>
          <w:szCs w:val="30"/>
        </w:rPr>
      </w:pPr>
      <w:r>
        <w:rPr>
          <w:rFonts w:ascii="Arial" w:hAnsi="Arial" w:cs="Arial"/>
          <w:sz w:val="28"/>
          <w:szCs w:val="30"/>
        </w:rPr>
        <w:t>La comptabilité est ouverte tous les jours du lundi au vendredi de 7h à 11h 30 et de 15h à 17h.</w:t>
      </w:r>
    </w:p>
    <w:p w:rsidR="00C14377" w:rsidRDefault="00C14377" w:rsidP="00C14377">
      <w:pPr>
        <w:rPr>
          <w:rFonts w:ascii="Arial" w:hAnsi="Arial" w:cs="Arial"/>
          <w:sz w:val="28"/>
          <w:szCs w:val="30"/>
        </w:rPr>
      </w:pPr>
    </w:p>
    <w:p w:rsidR="00C14377" w:rsidRDefault="00C14377" w:rsidP="00C14377">
      <w:pPr>
        <w:rPr>
          <w:rFonts w:ascii="Arial" w:hAnsi="Arial" w:cs="Arial"/>
          <w:sz w:val="28"/>
          <w:szCs w:val="30"/>
        </w:rPr>
      </w:pPr>
      <w:r>
        <w:rPr>
          <w:rFonts w:ascii="Arial" w:hAnsi="Arial" w:cs="Arial"/>
          <w:sz w:val="28"/>
          <w:szCs w:val="30"/>
        </w:rPr>
        <w:t xml:space="preserve">Le règlement peut être effectué </w:t>
      </w:r>
    </w:p>
    <w:p w:rsidR="00C14377" w:rsidRDefault="00C14377" w:rsidP="00C14377">
      <w:pPr>
        <w:pStyle w:val="Paragraphedeliste"/>
        <w:numPr>
          <w:ilvl w:val="0"/>
          <w:numId w:val="25"/>
        </w:numPr>
        <w:rPr>
          <w:rFonts w:ascii="Arial" w:hAnsi="Arial" w:cs="Arial"/>
          <w:sz w:val="28"/>
          <w:szCs w:val="30"/>
        </w:rPr>
      </w:pPr>
      <w:r>
        <w:rPr>
          <w:rFonts w:ascii="Arial" w:hAnsi="Arial" w:cs="Arial"/>
          <w:sz w:val="28"/>
          <w:szCs w:val="30"/>
        </w:rPr>
        <w:t>En espèces CFA</w:t>
      </w:r>
    </w:p>
    <w:p w:rsidR="00C14377" w:rsidRDefault="00C14377" w:rsidP="00C14377">
      <w:pPr>
        <w:pStyle w:val="Paragraphedeliste"/>
        <w:numPr>
          <w:ilvl w:val="0"/>
          <w:numId w:val="25"/>
        </w:numPr>
        <w:rPr>
          <w:rFonts w:ascii="Arial" w:hAnsi="Arial" w:cs="Arial"/>
          <w:sz w:val="28"/>
          <w:szCs w:val="30"/>
        </w:rPr>
      </w:pPr>
      <w:r>
        <w:rPr>
          <w:rFonts w:ascii="Arial" w:hAnsi="Arial" w:cs="Arial"/>
          <w:sz w:val="28"/>
          <w:szCs w:val="30"/>
        </w:rPr>
        <w:t>Par chèque CFA libellé à l’ordre de l’ « Ecole la Madone ».</w:t>
      </w:r>
    </w:p>
    <w:p w:rsidR="00C14377" w:rsidRDefault="00C14377" w:rsidP="00C14377">
      <w:pPr>
        <w:rPr>
          <w:rFonts w:ascii="Arial" w:hAnsi="Arial" w:cs="Arial"/>
          <w:sz w:val="28"/>
          <w:szCs w:val="30"/>
        </w:rPr>
      </w:pPr>
    </w:p>
    <w:p w:rsidR="00C14377" w:rsidRDefault="00C14377" w:rsidP="00C14377">
      <w:pPr>
        <w:ind w:left="5664"/>
        <w:rPr>
          <w:rFonts w:ascii="Arial" w:hAnsi="Arial" w:cs="Arial"/>
          <w:sz w:val="28"/>
          <w:szCs w:val="30"/>
        </w:rPr>
      </w:pPr>
    </w:p>
    <w:p w:rsidR="00C14377" w:rsidRPr="00633B10" w:rsidRDefault="00C14377" w:rsidP="00C14377">
      <w:pPr>
        <w:ind w:left="5664"/>
        <w:rPr>
          <w:rFonts w:ascii="Arial" w:hAnsi="Arial" w:cs="Arial"/>
          <w:sz w:val="28"/>
          <w:szCs w:val="30"/>
        </w:rPr>
      </w:pPr>
      <w:r>
        <w:rPr>
          <w:rFonts w:ascii="Arial" w:hAnsi="Arial" w:cs="Arial"/>
          <w:sz w:val="28"/>
          <w:szCs w:val="30"/>
        </w:rPr>
        <w:t>La Comptabilité</w:t>
      </w:r>
    </w:p>
    <w:p w:rsidR="00CB351C" w:rsidRDefault="00F4342D" w:rsidP="00CB351C">
      <w:pPr>
        <w:rPr>
          <w:szCs w:val="30"/>
        </w:rPr>
      </w:pPr>
      <w:bookmarkStart w:id="0" w:name="_GoBack"/>
      <w:bookmarkEnd w:id="0"/>
      <w:r>
        <w:rPr>
          <w:szCs w:val="30"/>
        </w:rPr>
        <w:t xml:space="preserve">   </w:t>
      </w:r>
    </w:p>
    <w:p w:rsidR="0032377A" w:rsidRDefault="0032377A" w:rsidP="0032377A">
      <w:pPr>
        <w:rPr>
          <w:rFonts w:ascii="Arial" w:hAnsi="Arial" w:cs="Arial"/>
          <w:sz w:val="28"/>
          <w:szCs w:val="30"/>
        </w:rPr>
      </w:pPr>
    </w:p>
    <w:sectPr w:rsidR="0032377A" w:rsidSect="00962DA9">
      <w:headerReference w:type="default" r:id="rId9"/>
      <w:footerReference w:type="default" r:id="rId10"/>
      <w:pgSz w:w="11906" w:h="16838"/>
      <w:pgMar w:top="2268" w:right="1133" w:bottom="567" w:left="993" w:header="885" w:footer="1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4B3" w:rsidRDefault="004414B3">
      <w:r>
        <w:separator/>
      </w:r>
    </w:p>
  </w:endnote>
  <w:endnote w:type="continuationSeparator" w:id="0">
    <w:p w:rsidR="004414B3" w:rsidRDefault="00441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2C4" w:rsidRPr="00707436" w:rsidRDefault="00FE2101" w:rsidP="00A121A3">
    <w:pPr>
      <w:jc w:val="center"/>
      <w:rPr>
        <w:rFonts w:ascii="Verdana" w:hAnsi="Verdana"/>
        <w:b/>
        <w:bCs/>
        <w:i/>
        <w:iCs/>
        <w:sz w:val="18"/>
        <w:szCs w:val="18"/>
      </w:rPr>
    </w:pPr>
    <w:r>
      <w:rPr>
        <w:rFonts w:ascii="Verdana" w:hAnsi="Verdana"/>
        <w:b/>
        <w:bCs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-13335</wp:posOffset>
              </wp:positionV>
              <wp:extent cx="7886700" cy="0"/>
              <wp:effectExtent l="19050" t="24765" r="19050" b="22860"/>
              <wp:wrapNone/>
              <wp:docPr id="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886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-1.05pt" to="549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" strokeweight="3pt">
              <v:stroke linestyle="thinThin"/>
            </v:line>
          </w:pict>
        </mc:Fallback>
      </mc:AlternateContent>
    </w:r>
    <w:r w:rsidR="00D942C4" w:rsidRPr="00707436">
      <w:rPr>
        <w:rFonts w:ascii="Verdana" w:hAnsi="Verdana"/>
        <w:b/>
        <w:bCs/>
      </w:rPr>
      <w:t xml:space="preserve">Devise : SCIENCE  </w:t>
    </w:r>
    <w:r w:rsidR="00D942C4">
      <w:rPr>
        <w:rFonts w:ascii="Verdana" w:hAnsi="Verdana"/>
        <w:b/>
        <w:bCs/>
      </w:rPr>
      <w:t>&amp;</w:t>
    </w:r>
    <w:r w:rsidR="00D942C4" w:rsidRPr="00707436">
      <w:rPr>
        <w:rFonts w:ascii="Verdana" w:hAnsi="Verdana"/>
        <w:b/>
        <w:bCs/>
      </w:rPr>
      <w:t xml:space="preserve">  CONSCIENCE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4B3" w:rsidRDefault="004414B3">
      <w:r>
        <w:separator/>
      </w:r>
    </w:p>
  </w:footnote>
  <w:footnote w:type="continuationSeparator" w:id="0">
    <w:p w:rsidR="004414B3" w:rsidRDefault="004414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2C4" w:rsidRDefault="00FE2101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76200</wp:posOffset>
              </wp:positionH>
              <wp:positionV relativeFrom="paragraph">
                <wp:posOffset>-426085</wp:posOffset>
              </wp:positionV>
              <wp:extent cx="1193165" cy="1072515"/>
              <wp:effectExtent l="0" t="2540" r="0" b="127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072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42C4" w:rsidRPr="000426EE" w:rsidRDefault="00C65507" w:rsidP="00A121A3">
                          <w:pPr>
                            <w:jc w:val="center"/>
                            <w:rPr>
                              <w:rFonts w:ascii="Monotype Corsiva" w:hAnsi="Monotype Corsiva"/>
                              <w:b/>
                              <w:bCs/>
                            </w:rPr>
                          </w:pPr>
                          <w:r>
                            <w:rPr>
                              <w:rFonts w:ascii="Monotype Corsiva" w:hAnsi="Monotype Corsiva"/>
                              <w:b/>
                              <w:bCs/>
                              <w:noProof/>
                            </w:rPr>
                            <w:drawing>
                              <wp:inline distT="0" distB="0" distL="0" distR="0">
                                <wp:extent cx="981075" cy="981075"/>
                                <wp:effectExtent l="19050" t="0" r="9525" b="0"/>
                                <wp:docPr id="2" name="Image 1" descr="logo mad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 mado.jpg"/>
                                        <pic:cNvPicPr/>
                                      </pic:nvPicPr>
                                      <pic:blipFill>
                                        <a:blip r:embed="rId1">
                                          <a:grayscl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1075" cy="9810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6pt;margin-top:-33.55pt;width:93.95pt;height:84.45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" filled="f" stroked="f">
              <v:textbox style="mso-fit-shape-to-text:t">
                <w:txbxContent>
                  <w:p w:rsidR="00D942C4" w:rsidRPr="000426EE" w:rsidRDefault="00C65507" w:rsidP="00A121A3">
                    <w:pPr>
                      <w:jc w:val="center"/>
                      <w:rPr>
                        <w:rFonts w:ascii="Monotype Corsiva" w:hAnsi="Monotype Corsiva"/>
                        <w:b/>
                        <w:bCs/>
                      </w:rPr>
                    </w:pPr>
                    <w:r>
                      <w:rPr>
                        <w:rFonts w:ascii="Monotype Corsiva" w:hAnsi="Monotype Corsiva"/>
                        <w:b/>
                        <w:bCs/>
                        <w:noProof/>
                      </w:rPr>
                      <w:drawing>
                        <wp:inline distT="0" distB="0" distL="0" distR="0">
                          <wp:extent cx="981075" cy="981075"/>
                          <wp:effectExtent l="19050" t="0" r="9525" b="0"/>
                          <wp:docPr id="2" name="Image 1" descr="logo mad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 mado.jpg"/>
                                  <pic:cNvPicPr/>
                                </pic:nvPicPr>
                                <pic:blipFill>
                                  <a:blip r:embed="rId1">
                                    <a:grayscl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1075" cy="9810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-861695</wp:posOffset>
              </wp:positionH>
              <wp:positionV relativeFrom="paragraph">
                <wp:posOffset>923925</wp:posOffset>
              </wp:positionV>
              <wp:extent cx="7543800" cy="0"/>
              <wp:effectExtent l="24130" t="19050" r="23495" b="19050"/>
              <wp:wrapNone/>
              <wp:docPr id="5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7.85pt,72.75pt" to="526.1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" strokeweight="3pt">
              <v:stroke linestyle="thinTh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-276225</wp:posOffset>
              </wp:positionH>
              <wp:positionV relativeFrom="paragraph">
                <wp:posOffset>491490</wp:posOffset>
              </wp:positionV>
              <wp:extent cx="1943100" cy="342900"/>
              <wp:effectExtent l="38100" t="15240" r="38100" b="13335"/>
              <wp:wrapNone/>
              <wp:docPr id="4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43100" cy="342900"/>
                      </a:xfrm>
                      <a:prstGeom prst="ellipseRibbon">
                        <a:avLst>
                          <a:gd name="adj1" fmla="val 40556"/>
                          <a:gd name="adj2" fmla="val 50000"/>
                          <a:gd name="adj3" fmla="val 12500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D942C4" w:rsidRPr="00731E5C" w:rsidRDefault="00D942C4" w:rsidP="00A121A3">
                          <w:pPr>
                            <w:jc w:val="center"/>
                            <w:rPr>
                              <w:rFonts w:ascii="Verdana" w:hAnsi="Verdana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bCs/>
                              <w:sz w:val="16"/>
                              <w:szCs w:val="16"/>
                            </w:rPr>
                            <w:t>Depuis</w:t>
                          </w:r>
                          <w:r w:rsidRPr="00731E5C">
                            <w:rPr>
                              <w:rFonts w:ascii="Verdana" w:hAnsi="Verdana"/>
                              <w:b/>
                              <w:bCs/>
                              <w:sz w:val="16"/>
                              <w:szCs w:val="16"/>
                            </w:rPr>
                            <w:t xml:space="preserve"> 1986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AutoShape 8" o:spid="_x0000_s1029" type="#_x0000_t107" style="position:absolute;margin-left:-21.75pt;margin-top:38.7pt;width:153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" adj=",8760">
              <v:textbox>
                <w:txbxContent>
                  <w:p w:rsidR="00D942C4" w:rsidRPr="00731E5C" w:rsidRDefault="00D942C4" w:rsidP="00A121A3">
                    <w:pPr>
                      <w:jc w:val="center"/>
                      <w:rPr>
                        <w:rFonts w:ascii="Verdana" w:hAnsi="Verdana"/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rFonts w:ascii="Verdana" w:hAnsi="Verdana"/>
                        <w:b/>
                        <w:bCs/>
                        <w:sz w:val="16"/>
                        <w:szCs w:val="16"/>
                      </w:rPr>
                      <w:t>Depuis</w:t>
                    </w:r>
                    <w:r w:rsidRPr="00731E5C">
                      <w:rPr>
                        <w:rFonts w:ascii="Verdana" w:hAnsi="Verdana"/>
                        <w:b/>
                        <w:bCs/>
                        <w:sz w:val="16"/>
                        <w:szCs w:val="16"/>
                      </w:rPr>
                      <w:t xml:space="preserve"> 1986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3824605</wp:posOffset>
              </wp:positionH>
              <wp:positionV relativeFrom="paragraph">
                <wp:posOffset>-387985</wp:posOffset>
              </wp:positionV>
              <wp:extent cx="2857500" cy="1485900"/>
              <wp:effectExtent l="0" t="2540" r="4445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148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42C4" w:rsidRPr="009A066B" w:rsidRDefault="00D942C4" w:rsidP="00A121A3">
                          <w:pPr>
                            <w:jc w:val="center"/>
                            <w:rPr>
                              <w:rFonts w:ascii="Kunstler Script" w:hAnsi="Kunstler Script"/>
                              <w:b/>
                              <w:bCs/>
                              <w:i/>
                              <w:sz w:val="72"/>
                              <w:szCs w:val="72"/>
                            </w:rPr>
                          </w:pPr>
                          <w:smartTag w:uri="urn:schemas-microsoft-com:office:smarttags" w:element="PersonName">
                            <w:smartTagPr>
                              <w:attr w:name="ProductID" w:val="LA MADONE"/>
                            </w:smartTagPr>
                            <w:r w:rsidRPr="009A066B">
                              <w:rPr>
                                <w:rFonts w:ascii="Kunstler Script" w:hAnsi="Kunstler Script"/>
                                <w:b/>
                                <w:bCs/>
                                <w:i/>
                                <w:sz w:val="72"/>
                                <w:szCs w:val="72"/>
                              </w:rPr>
                              <w:t>La Madone</w:t>
                            </w:r>
                          </w:smartTag>
                        </w:p>
                        <w:p w:rsidR="00D942C4" w:rsidRPr="00707436" w:rsidRDefault="00D942C4" w:rsidP="00A121A3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707436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ECOLE MATERNELLE ET PRIMAIRE</w:t>
                          </w:r>
                        </w:p>
                        <w:p w:rsidR="00D942C4" w:rsidRPr="00707436" w:rsidRDefault="00D942C4" w:rsidP="00A121A3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val="en-GB"/>
                            </w:rPr>
                          </w:pPr>
                          <w:r w:rsidRPr="00707436">
                            <w:rPr>
                              <w:b/>
                              <w:bCs/>
                              <w:sz w:val="20"/>
                              <w:szCs w:val="20"/>
                              <w:lang w:val="en-GB"/>
                            </w:rPr>
                            <w:t xml:space="preserve">BP </w:t>
                          </w:r>
                          <w:r w:rsidR="00C65507">
                            <w:rPr>
                              <w:b/>
                              <w:bCs/>
                              <w:sz w:val="20"/>
                              <w:szCs w:val="20"/>
                              <w:lang w:val="en-GB"/>
                            </w:rPr>
                            <w:t>:</w:t>
                          </w:r>
                          <w:r w:rsidRPr="00707436">
                            <w:rPr>
                              <w:b/>
                              <w:bCs/>
                              <w:sz w:val="20"/>
                              <w:szCs w:val="20"/>
                              <w:lang w:val="en-GB"/>
                            </w:rPr>
                            <w:t xml:space="preserve"> 81034  -  Tél. : 2</w:t>
                          </w:r>
                          <w:r w:rsidR="00A10169">
                            <w:rPr>
                              <w:b/>
                              <w:bCs/>
                              <w:sz w:val="20"/>
                              <w:szCs w:val="20"/>
                              <w:lang w:val="en-GB"/>
                            </w:rPr>
                            <w:t xml:space="preserve">2 </w:t>
                          </w:r>
                          <w:r w:rsidRPr="00707436">
                            <w:rPr>
                              <w:b/>
                              <w:bCs/>
                              <w:sz w:val="20"/>
                              <w:szCs w:val="20"/>
                              <w:lang w:val="en-GB"/>
                            </w:rPr>
                            <w:t>25 88 96  /  2</w:t>
                          </w:r>
                          <w:r w:rsidR="00A10169">
                            <w:rPr>
                              <w:b/>
                              <w:bCs/>
                              <w:sz w:val="20"/>
                              <w:szCs w:val="20"/>
                              <w:lang w:val="en-GB"/>
                            </w:rPr>
                            <w:t xml:space="preserve">2 </w:t>
                          </w:r>
                          <w:r w:rsidRPr="00707436">
                            <w:rPr>
                              <w:b/>
                              <w:bCs/>
                              <w:sz w:val="20"/>
                              <w:szCs w:val="20"/>
                              <w:lang w:val="en-GB"/>
                            </w:rPr>
                            <w:t>50 76 39</w:t>
                          </w:r>
                        </w:p>
                        <w:p w:rsidR="00D942C4" w:rsidRPr="00707436" w:rsidRDefault="00D942C4" w:rsidP="00A121A3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val="en-GB"/>
                            </w:rPr>
                          </w:pPr>
                          <w:smartTag w:uri="urn:schemas-microsoft-com:office:smarttags" w:element="City">
                            <w:r w:rsidRPr="00707436">
                              <w:rPr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LOME</w:t>
                            </w:r>
                          </w:smartTag>
                          <w:r w:rsidRPr="00707436">
                            <w:rPr>
                              <w:b/>
                              <w:bCs/>
                              <w:sz w:val="20"/>
                              <w:szCs w:val="20"/>
                              <w:lang w:val="en-GB"/>
                            </w:rPr>
                            <w:t xml:space="preserve"> – </w:t>
                          </w:r>
                          <w:smartTag w:uri="urn:schemas-microsoft-com:office:smarttags" w:element="place">
                            <w:smartTag w:uri="urn:schemas-microsoft-com:office:smarttags" w:element="country-region">
                              <w:r w:rsidRPr="00707436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TOGO</w:t>
                              </w:r>
                            </w:smartTag>
                          </w:smartTag>
                        </w:p>
                        <w:p w:rsidR="00D942C4" w:rsidRPr="00707436" w:rsidRDefault="00D942C4" w:rsidP="00A121A3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GB"/>
                            </w:rPr>
                          </w:pPr>
                          <w:r w:rsidRPr="00707436"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GB"/>
                            </w:rPr>
                            <w:t>lamadone@ecolelamadone.net</w:t>
                          </w:r>
                        </w:p>
                        <w:p w:rsidR="00D942C4" w:rsidRPr="00707436" w:rsidRDefault="00D942C4" w:rsidP="00A121A3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GB"/>
                            </w:rPr>
                          </w:pPr>
                          <w:r w:rsidRPr="00707436">
                            <w:rPr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GB"/>
                            </w:rPr>
                            <w:t>http://www.ecolelamadone.net</w:t>
                          </w:r>
                        </w:p>
                        <w:p w:rsidR="00D942C4" w:rsidRPr="00707436" w:rsidRDefault="00D942C4" w:rsidP="00A121A3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0" type="#_x0000_t202" style="position:absolute;margin-left:301.15pt;margin-top:-30.55pt;width:225pt;height:11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" stroked="f">
              <v:textbox>
                <w:txbxContent>
                  <w:p w:rsidR="00D942C4" w:rsidRPr="009A066B" w:rsidRDefault="00D942C4" w:rsidP="00A121A3">
                    <w:pPr>
                      <w:jc w:val="center"/>
                      <w:rPr>
                        <w:rFonts w:ascii="Kunstler Script" w:hAnsi="Kunstler Script"/>
                        <w:b/>
                        <w:bCs/>
                        <w:i/>
                        <w:sz w:val="72"/>
                        <w:szCs w:val="72"/>
                      </w:rPr>
                    </w:pPr>
                    <w:smartTag w:uri="urn:schemas-microsoft-com:office:smarttags" w:element="PersonName">
                      <w:smartTagPr>
                        <w:attr w:name="ProductID" w:val="LA MADONE"/>
                      </w:smartTagPr>
                      <w:r w:rsidRPr="009A066B">
                        <w:rPr>
                          <w:rFonts w:ascii="Kunstler Script" w:hAnsi="Kunstler Script"/>
                          <w:b/>
                          <w:bCs/>
                          <w:i/>
                          <w:sz w:val="72"/>
                          <w:szCs w:val="72"/>
                        </w:rPr>
                        <w:t>La Madone</w:t>
                      </w:r>
                    </w:smartTag>
                  </w:p>
                  <w:p w:rsidR="00D942C4" w:rsidRPr="00707436" w:rsidRDefault="00D942C4" w:rsidP="00A121A3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07436">
                      <w:rPr>
                        <w:b/>
                        <w:bCs/>
                        <w:sz w:val="20"/>
                        <w:szCs w:val="20"/>
                      </w:rPr>
                      <w:t>ECOLE MATERNELLE ET PRIMAIRE</w:t>
                    </w:r>
                  </w:p>
                  <w:p w:rsidR="00D942C4" w:rsidRPr="00707436" w:rsidRDefault="00D942C4" w:rsidP="00A121A3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  <w:lang w:val="en-GB"/>
                      </w:rPr>
                    </w:pPr>
                    <w:r w:rsidRPr="00707436">
                      <w:rPr>
                        <w:b/>
                        <w:bCs/>
                        <w:sz w:val="20"/>
                        <w:szCs w:val="20"/>
                        <w:lang w:val="en-GB"/>
                      </w:rPr>
                      <w:t xml:space="preserve">BP </w:t>
                    </w:r>
                    <w:r w:rsidR="00C65507">
                      <w:rPr>
                        <w:b/>
                        <w:bCs/>
                        <w:sz w:val="20"/>
                        <w:szCs w:val="20"/>
                        <w:lang w:val="en-GB"/>
                      </w:rPr>
                      <w:t>:</w:t>
                    </w:r>
                    <w:r w:rsidRPr="00707436">
                      <w:rPr>
                        <w:b/>
                        <w:bCs/>
                        <w:sz w:val="20"/>
                        <w:szCs w:val="20"/>
                        <w:lang w:val="en-GB"/>
                      </w:rPr>
                      <w:t xml:space="preserve"> 81034  -  Tél. : 2</w:t>
                    </w:r>
                    <w:r w:rsidR="00A10169">
                      <w:rPr>
                        <w:b/>
                        <w:bCs/>
                        <w:sz w:val="20"/>
                        <w:szCs w:val="20"/>
                        <w:lang w:val="en-GB"/>
                      </w:rPr>
                      <w:t xml:space="preserve">2 </w:t>
                    </w:r>
                    <w:r w:rsidRPr="00707436">
                      <w:rPr>
                        <w:b/>
                        <w:bCs/>
                        <w:sz w:val="20"/>
                        <w:szCs w:val="20"/>
                        <w:lang w:val="en-GB"/>
                      </w:rPr>
                      <w:t>25 88 96  /  2</w:t>
                    </w:r>
                    <w:r w:rsidR="00A10169">
                      <w:rPr>
                        <w:b/>
                        <w:bCs/>
                        <w:sz w:val="20"/>
                        <w:szCs w:val="20"/>
                        <w:lang w:val="en-GB"/>
                      </w:rPr>
                      <w:t xml:space="preserve">2 </w:t>
                    </w:r>
                    <w:r w:rsidRPr="00707436">
                      <w:rPr>
                        <w:b/>
                        <w:bCs/>
                        <w:sz w:val="20"/>
                        <w:szCs w:val="20"/>
                        <w:lang w:val="en-GB"/>
                      </w:rPr>
                      <w:t>50 76 39</w:t>
                    </w:r>
                  </w:p>
                  <w:p w:rsidR="00D942C4" w:rsidRPr="00707436" w:rsidRDefault="00D942C4" w:rsidP="00A121A3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  <w:lang w:val="en-GB"/>
                      </w:rPr>
                    </w:pPr>
                    <w:smartTag w:uri="urn:schemas-microsoft-com:office:smarttags" w:element="City">
                      <w:r w:rsidRPr="00707436">
                        <w:rPr>
                          <w:b/>
                          <w:bCs/>
                          <w:sz w:val="20"/>
                          <w:szCs w:val="20"/>
                          <w:lang w:val="en-GB"/>
                        </w:rPr>
                        <w:t>LOME</w:t>
                      </w:r>
                    </w:smartTag>
                    <w:r w:rsidRPr="00707436">
                      <w:rPr>
                        <w:b/>
                        <w:bCs/>
                        <w:sz w:val="20"/>
                        <w:szCs w:val="20"/>
                        <w:lang w:val="en-GB"/>
                      </w:rPr>
                      <w:t xml:space="preserve"> – </w:t>
                    </w:r>
                    <w:smartTag w:uri="urn:schemas-microsoft-com:office:smarttags" w:element="place">
                      <w:smartTag w:uri="urn:schemas-microsoft-com:office:smarttags" w:element="country-region">
                        <w:r w:rsidRPr="00707436">
                          <w:rPr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TOGO</w:t>
                        </w:r>
                      </w:smartTag>
                    </w:smartTag>
                  </w:p>
                  <w:p w:rsidR="00D942C4" w:rsidRPr="00707436" w:rsidRDefault="00D942C4" w:rsidP="00A121A3">
                    <w:pPr>
                      <w:jc w:val="center"/>
                      <w:rPr>
                        <w:b/>
                        <w:bCs/>
                        <w:i/>
                        <w:iCs/>
                        <w:sz w:val="18"/>
                        <w:szCs w:val="18"/>
                        <w:lang w:val="en-GB"/>
                      </w:rPr>
                    </w:pPr>
                    <w:r w:rsidRPr="00707436">
                      <w:rPr>
                        <w:b/>
                        <w:bCs/>
                        <w:i/>
                        <w:iCs/>
                        <w:sz w:val="18"/>
                        <w:szCs w:val="18"/>
                        <w:lang w:val="en-GB"/>
                      </w:rPr>
                      <w:t>lamadone@ecolelamadone.net</w:t>
                    </w:r>
                  </w:p>
                  <w:p w:rsidR="00D942C4" w:rsidRPr="00707436" w:rsidRDefault="00D942C4" w:rsidP="00A121A3">
                    <w:pPr>
                      <w:jc w:val="center"/>
                      <w:rPr>
                        <w:b/>
                        <w:bCs/>
                        <w:i/>
                        <w:iCs/>
                        <w:sz w:val="18"/>
                        <w:szCs w:val="18"/>
                        <w:lang w:val="en-GB"/>
                      </w:rPr>
                    </w:pPr>
                    <w:r w:rsidRPr="00707436">
                      <w:rPr>
                        <w:b/>
                        <w:bCs/>
                        <w:i/>
                        <w:iCs/>
                        <w:sz w:val="18"/>
                        <w:szCs w:val="18"/>
                        <w:lang w:val="en-GB"/>
                      </w:rPr>
                      <w:t>http://www.ecolelamadone.net</w:t>
                    </w:r>
                  </w:p>
                  <w:p w:rsidR="00D942C4" w:rsidRPr="00707436" w:rsidRDefault="00D942C4" w:rsidP="00A121A3">
                    <w:pPr>
                      <w:jc w:val="center"/>
                      <w:rPr>
                        <w:lang w:val="en-GB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E25F8"/>
    <w:multiLevelType w:val="hybridMultilevel"/>
    <w:tmpl w:val="8676FA7E"/>
    <w:lvl w:ilvl="0" w:tplc="653072A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67A43"/>
    <w:multiLevelType w:val="hybridMultilevel"/>
    <w:tmpl w:val="453EB0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87F54"/>
    <w:multiLevelType w:val="hybridMultilevel"/>
    <w:tmpl w:val="4B78B3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524FB8"/>
    <w:multiLevelType w:val="hybridMultilevel"/>
    <w:tmpl w:val="326837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D42CE"/>
    <w:multiLevelType w:val="hybridMultilevel"/>
    <w:tmpl w:val="02D2A89E"/>
    <w:lvl w:ilvl="0" w:tplc="41EA1A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7B5ABE"/>
    <w:multiLevelType w:val="hybridMultilevel"/>
    <w:tmpl w:val="32B6BFFC"/>
    <w:lvl w:ilvl="0" w:tplc="040C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71666D"/>
    <w:multiLevelType w:val="hybridMultilevel"/>
    <w:tmpl w:val="3F7CCAC6"/>
    <w:lvl w:ilvl="0" w:tplc="9C7815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064AF1"/>
    <w:multiLevelType w:val="hybridMultilevel"/>
    <w:tmpl w:val="75B06A94"/>
    <w:lvl w:ilvl="0" w:tplc="485087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78257F"/>
    <w:multiLevelType w:val="hybridMultilevel"/>
    <w:tmpl w:val="0ED68BFE"/>
    <w:lvl w:ilvl="0" w:tplc="23AAB70E">
      <w:numFmt w:val="bullet"/>
      <w:lvlText w:val="-"/>
      <w:lvlJc w:val="left"/>
      <w:pPr>
        <w:ind w:left="786" w:hanging="360"/>
      </w:pPr>
      <w:rPr>
        <w:rFonts w:ascii="Cambria Math" w:eastAsia="Times New Roman" w:hAnsi="Cambria Math" w:cs="Aria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2EB33D32"/>
    <w:multiLevelType w:val="hybridMultilevel"/>
    <w:tmpl w:val="4C1C59EA"/>
    <w:lvl w:ilvl="0" w:tplc="35B617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FA6F74"/>
    <w:multiLevelType w:val="hybridMultilevel"/>
    <w:tmpl w:val="073617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E3046"/>
    <w:multiLevelType w:val="hybridMultilevel"/>
    <w:tmpl w:val="6046BEB2"/>
    <w:lvl w:ilvl="0" w:tplc="B51A5996">
      <w:start w:val="13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152893"/>
    <w:multiLevelType w:val="hybridMultilevel"/>
    <w:tmpl w:val="02D2A89E"/>
    <w:lvl w:ilvl="0" w:tplc="41EA1A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771684"/>
    <w:multiLevelType w:val="hybridMultilevel"/>
    <w:tmpl w:val="2D9885B4"/>
    <w:lvl w:ilvl="0" w:tplc="0532AB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742976"/>
    <w:multiLevelType w:val="hybridMultilevel"/>
    <w:tmpl w:val="E3A6FBB6"/>
    <w:lvl w:ilvl="0" w:tplc="02EEE7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3B4503"/>
    <w:multiLevelType w:val="hybridMultilevel"/>
    <w:tmpl w:val="A6407F6E"/>
    <w:lvl w:ilvl="0" w:tplc="318E96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6E26D77"/>
    <w:multiLevelType w:val="hybridMultilevel"/>
    <w:tmpl w:val="60E0D670"/>
    <w:lvl w:ilvl="0" w:tplc="4740E82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642CF7"/>
    <w:multiLevelType w:val="hybridMultilevel"/>
    <w:tmpl w:val="1D26C2F6"/>
    <w:lvl w:ilvl="0" w:tplc="A2229D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1A3F4A"/>
    <w:multiLevelType w:val="hybridMultilevel"/>
    <w:tmpl w:val="DAD4A9E2"/>
    <w:lvl w:ilvl="0" w:tplc="A024FA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1E7812"/>
    <w:multiLevelType w:val="hybridMultilevel"/>
    <w:tmpl w:val="02D2A89E"/>
    <w:lvl w:ilvl="0" w:tplc="41EA1A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CC0F61"/>
    <w:multiLevelType w:val="hybridMultilevel"/>
    <w:tmpl w:val="AE64D1BA"/>
    <w:lvl w:ilvl="0" w:tplc="F8903B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FA7863"/>
    <w:multiLevelType w:val="hybridMultilevel"/>
    <w:tmpl w:val="99D02D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AE5FC7"/>
    <w:multiLevelType w:val="hybridMultilevel"/>
    <w:tmpl w:val="7E8C52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7728D1"/>
    <w:multiLevelType w:val="hybridMultilevel"/>
    <w:tmpl w:val="8676FA7E"/>
    <w:lvl w:ilvl="0" w:tplc="653072A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C21ABB"/>
    <w:multiLevelType w:val="hybridMultilevel"/>
    <w:tmpl w:val="844498F0"/>
    <w:lvl w:ilvl="0" w:tplc="3026A5FE">
      <w:numFmt w:val="bullet"/>
      <w:lvlText w:val="-"/>
      <w:lvlJc w:val="left"/>
      <w:pPr>
        <w:ind w:left="1068" w:hanging="360"/>
      </w:pPr>
      <w:rPr>
        <w:rFonts w:ascii="Arial Narrow" w:eastAsia="Times New Roman" w:hAnsi="Arial Narrow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4"/>
  </w:num>
  <w:num w:numId="4">
    <w:abstractNumId w:val="16"/>
  </w:num>
  <w:num w:numId="5">
    <w:abstractNumId w:val="12"/>
  </w:num>
  <w:num w:numId="6">
    <w:abstractNumId w:val="24"/>
  </w:num>
  <w:num w:numId="7">
    <w:abstractNumId w:val="0"/>
  </w:num>
  <w:num w:numId="8">
    <w:abstractNumId w:val="19"/>
  </w:num>
  <w:num w:numId="9">
    <w:abstractNumId w:val="20"/>
  </w:num>
  <w:num w:numId="10">
    <w:abstractNumId w:val="21"/>
  </w:num>
  <w:num w:numId="11">
    <w:abstractNumId w:val="2"/>
  </w:num>
  <w:num w:numId="12">
    <w:abstractNumId w:val="22"/>
  </w:num>
  <w:num w:numId="13">
    <w:abstractNumId w:val="8"/>
  </w:num>
  <w:num w:numId="14">
    <w:abstractNumId w:val="6"/>
  </w:num>
  <w:num w:numId="15">
    <w:abstractNumId w:val="10"/>
  </w:num>
  <w:num w:numId="16">
    <w:abstractNumId w:val="3"/>
  </w:num>
  <w:num w:numId="17">
    <w:abstractNumId w:val="18"/>
  </w:num>
  <w:num w:numId="18">
    <w:abstractNumId w:val="14"/>
  </w:num>
  <w:num w:numId="19">
    <w:abstractNumId w:val="1"/>
  </w:num>
  <w:num w:numId="20">
    <w:abstractNumId w:val="7"/>
  </w:num>
  <w:num w:numId="21">
    <w:abstractNumId w:val="9"/>
  </w:num>
  <w:num w:numId="22">
    <w:abstractNumId w:val="11"/>
  </w:num>
  <w:num w:numId="23">
    <w:abstractNumId w:val="5"/>
  </w:num>
  <w:num w:numId="24">
    <w:abstractNumId w:val="1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377"/>
    <w:rsid w:val="00000333"/>
    <w:rsid w:val="000012EC"/>
    <w:rsid w:val="00013B27"/>
    <w:rsid w:val="000255E9"/>
    <w:rsid w:val="00031329"/>
    <w:rsid w:val="00035784"/>
    <w:rsid w:val="00036B86"/>
    <w:rsid w:val="00047868"/>
    <w:rsid w:val="000504BD"/>
    <w:rsid w:val="000525CD"/>
    <w:rsid w:val="00053C16"/>
    <w:rsid w:val="00062E8A"/>
    <w:rsid w:val="00065430"/>
    <w:rsid w:val="00065AA0"/>
    <w:rsid w:val="000664FD"/>
    <w:rsid w:val="00067AED"/>
    <w:rsid w:val="00082ED0"/>
    <w:rsid w:val="000846EE"/>
    <w:rsid w:val="00085250"/>
    <w:rsid w:val="00085D54"/>
    <w:rsid w:val="000A1BEB"/>
    <w:rsid w:val="000A44AB"/>
    <w:rsid w:val="000A6890"/>
    <w:rsid w:val="000A7165"/>
    <w:rsid w:val="000B332E"/>
    <w:rsid w:val="000B5A2C"/>
    <w:rsid w:val="000C76E8"/>
    <w:rsid w:val="000D7120"/>
    <w:rsid w:val="000D7A5A"/>
    <w:rsid w:val="000E47FD"/>
    <w:rsid w:val="000E50B5"/>
    <w:rsid w:val="000F0890"/>
    <w:rsid w:val="000F1E87"/>
    <w:rsid w:val="000F5D3E"/>
    <w:rsid w:val="001006F8"/>
    <w:rsid w:val="001009CE"/>
    <w:rsid w:val="001020A7"/>
    <w:rsid w:val="001033AF"/>
    <w:rsid w:val="001109C6"/>
    <w:rsid w:val="00113B06"/>
    <w:rsid w:val="00127DA5"/>
    <w:rsid w:val="00134BF0"/>
    <w:rsid w:val="00135654"/>
    <w:rsid w:val="00136334"/>
    <w:rsid w:val="00142AEE"/>
    <w:rsid w:val="00146AD1"/>
    <w:rsid w:val="00150DDE"/>
    <w:rsid w:val="00151D54"/>
    <w:rsid w:val="00152F9C"/>
    <w:rsid w:val="00163D1A"/>
    <w:rsid w:val="00181A35"/>
    <w:rsid w:val="00186AF2"/>
    <w:rsid w:val="00191A4E"/>
    <w:rsid w:val="001932D3"/>
    <w:rsid w:val="001957E1"/>
    <w:rsid w:val="001962AC"/>
    <w:rsid w:val="0019640B"/>
    <w:rsid w:val="001A2D9D"/>
    <w:rsid w:val="001A4AE1"/>
    <w:rsid w:val="001C2A33"/>
    <w:rsid w:val="001C694A"/>
    <w:rsid w:val="001D1383"/>
    <w:rsid w:val="001D3941"/>
    <w:rsid w:val="001F1DB6"/>
    <w:rsid w:val="001F1F96"/>
    <w:rsid w:val="001F278E"/>
    <w:rsid w:val="001F2CBF"/>
    <w:rsid w:val="0020304B"/>
    <w:rsid w:val="00210A2A"/>
    <w:rsid w:val="00212CBD"/>
    <w:rsid w:val="002152BB"/>
    <w:rsid w:val="002164F9"/>
    <w:rsid w:val="002217D1"/>
    <w:rsid w:val="0022225A"/>
    <w:rsid w:val="00222C87"/>
    <w:rsid w:val="00224E2A"/>
    <w:rsid w:val="00225122"/>
    <w:rsid w:val="0022747E"/>
    <w:rsid w:val="00234A80"/>
    <w:rsid w:val="00237744"/>
    <w:rsid w:val="002535D9"/>
    <w:rsid w:val="00255906"/>
    <w:rsid w:val="0026144B"/>
    <w:rsid w:val="00264423"/>
    <w:rsid w:val="00271087"/>
    <w:rsid w:val="00273033"/>
    <w:rsid w:val="002745EC"/>
    <w:rsid w:val="00286F0E"/>
    <w:rsid w:val="00292CBF"/>
    <w:rsid w:val="00293A75"/>
    <w:rsid w:val="00294DF8"/>
    <w:rsid w:val="00297699"/>
    <w:rsid w:val="002A0B6A"/>
    <w:rsid w:val="002A134F"/>
    <w:rsid w:val="002A6298"/>
    <w:rsid w:val="002A6EEC"/>
    <w:rsid w:val="002B2D35"/>
    <w:rsid w:val="002B44BB"/>
    <w:rsid w:val="002B4DB3"/>
    <w:rsid w:val="002B4F08"/>
    <w:rsid w:val="002B5096"/>
    <w:rsid w:val="002B61E2"/>
    <w:rsid w:val="002B6AE5"/>
    <w:rsid w:val="002B6D8D"/>
    <w:rsid w:val="002B6DE8"/>
    <w:rsid w:val="002D3204"/>
    <w:rsid w:val="002D5C98"/>
    <w:rsid w:val="002E01A1"/>
    <w:rsid w:val="002E1E86"/>
    <w:rsid w:val="002E30B8"/>
    <w:rsid w:val="002E35E3"/>
    <w:rsid w:val="002E4B9D"/>
    <w:rsid w:val="002E5B8E"/>
    <w:rsid w:val="002F34D7"/>
    <w:rsid w:val="002F63E1"/>
    <w:rsid w:val="003020BD"/>
    <w:rsid w:val="00305592"/>
    <w:rsid w:val="0030612A"/>
    <w:rsid w:val="0031590B"/>
    <w:rsid w:val="00315F65"/>
    <w:rsid w:val="00316D2D"/>
    <w:rsid w:val="003227EF"/>
    <w:rsid w:val="0032377A"/>
    <w:rsid w:val="00332B5B"/>
    <w:rsid w:val="00333AE1"/>
    <w:rsid w:val="00336E26"/>
    <w:rsid w:val="00346DFA"/>
    <w:rsid w:val="00347EA1"/>
    <w:rsid w:val="00347F76"/>
    <w:rsid w:val="00362DD0"/>
    <w:rsid w:val="00364F10"/>
    <w:rsid w:val="0036724C"/>
    <w:rsid w:val="00367BF5"/>
    <w:rsid w:val="00370720"/>
    <w:rsid w:val="003708AA"/>
    <w:rsid w:val="00374A34"/>
    <w:rsid w:val="00380CF6"/>
    <w:rsid w:val="00382C14"/>
    <w:rsid w:val="00386FAE"/>
    <w:rsid w:val="0039032B"/>
    <w:rsid w:val="003962A0"/>
    <w:rsid w:val="003A058A"/>
    <w:rsid w:val="003A05A6"/>
    <w:rsid w:val="003B5DAA"/>
    <w:rsid w:val="003C0163"/>
    <w:rsid w:val="003C28F8"/>
    <w:rsid w:val="003C4835"/>
    <w:rsid w:val="003C6891"/>
    <w:rsid w:val="003E29B8"/>
    <w:rsid w:val="003E2AB6"/>
    <w:rsid w:val="003E50AC"/>
    <w:rsid w:val="0040296D"/>
    <w:rsid w:val="00404990"/>
    <w:rsid w:val="00410322"/>
    <w:rsid w:val="0042140A"/>
    <w:rsid w:val="00421F18"/>
    <w:rsid w:val="004227E2"/>
    <w:rsid w:val="00424908"/>
    <w:rsid w:val="00430CA2"/>
    <w:rsid w:val="00431E70"/>
    <w:rsid w:val="004414B3"/>
    <w:rsid w:val="00441C81"/>
    <w:rsid w:val="00442367"/>
    <w:rsid w:val="00446298"/>
    <w:rsid w:val="00447557"/>
    <w:rsid w:val="004503B8"/>
    <w:rsid w:val="004538BD"/>
    <w:rsid w:val="00460A32"/>
    <w:rsid w:val="00464973"/>
    <w:rsid w:val="00470D48"/>
    <w:rsid w:val="0049007E"/>
    <w:rsid w:val="00496882"/>
    <w:rsid w:val="004A304F"/>
    <w:rsid w:val="004B0D0C"/>
    <w:rsid w:val="004B2D06"/>
    <w:rsid w:val="004B603E"/>
    <w:rsid w:val="004C1ACD"/>
    <w:rsid w:val="004C27BA"/>
    <w:rsid w:val="004D0D08"/>
    <w:rsid w:val="004E2E2F"/>
    <w:rsid w:val="004E35BD"/>
    <w:rsid w:val="004F1DE4"/>
    <w:rsid w:val="004F45C7"/>
    <w:rsid w:val="0050206D"/>
    <w:rsid w:val="00506ED4"/>
    <w:rsid w:val="00507E66"/>
    <w:rsid w:val="00507FC4"/>
    <w:rsid w:val="005152C4"/>
    <w:rsid w:val="00516A58"/>
    <w:rsid w:val="0051791E"/>
    <w:rsid w:val="0052062E"/>
    <w:rsid w:val="0052761E"/>
    <w:rsid w:val="00531262"/>
    <w:rsid w:val="00532B49"/>
    <w:rsid w:val="00543453"/>
    <w:rsid w:val="00543C96"/>
    <w:rsid w:val="00545DB6"/>
    <w:rsid w:val="005478F7"/>
    <w:rsid w:val="00553EB7"/>
    <w:rsid w:val="005564DC"/>
    <w:rsid w:val="005568C3"/>
    <w:rsid w:val="00557F2F"/>
    <w:rsid w:val="00561E28"/>
    <w:rsid w:val="0056716F"/>
    <w:rsid w:val="00570DD4"/>
    <w:rsid w:val="005773FC"/>
    <w:rsid w:val="0059100F"/>
    <w:rsid w:val="00591412"/>
    <w:rsid w:val="005935C5"/>
    <w:rsid w:val="005A417F"/>
    <w:rsid w:val="005A528C"/>
    <w:rsid w:val="005A5A39"/>
    <w:rsid w:val="005C76E4"/>
    <w:rsid w:val="005D5CF6"/>
    <w:rsid w:val="005D799D"/>
    <w:rsid w:val="005E4F4D"/>
    <w:rsid w:val="005F24F1"/>
    <w:rsid w:val="005F27D2"/>
    <w:rsid w:val="006029A1"/>
    <w:rsid w:val="00606924"/>
    <w:rsid w:val="00624699"/>
    <w:rsid w:val="00636BA0"/>
    <w:rsid w:val="0064765C"/>
    <w:rsid w:val="00647BDE"/>
    <w:rsid w:val="006507DA"/>
    <w:rsid w:val="006569B3"/>
    <w:rsid w:val="00662C4A"/>
    <w:rsid w:val="00667363"/>
    <w:rsid w:val="00672691"/>
    <w:rsid w:val="006755C2"/>
    <w:rsid w:val="00680036"/>
    <w:rsid w:val="00684A7E"/>
    <w:rsid w:val="00685EF8"/>
    <w:rsid w:val="0069064B"/>
    <w:rsid w:val="00693210"/>
    <w:rsid w:val="0069492A"/>
    <w:rsid w:val="006A1D0A"/>
    <w:rsid w:val="006A250A"/>
    <w:rsid w:val="006A275F"/>
    <w:rsid w:val="006A7D6B"/>
    <w:rsid w:val="006B1DB9"/>
    <w:rsid w:val="006B7829"/>
    <w:rsid w:val="006B7FEA"/>
    <w:rsid w:val="006C3C0A"/>
    <w:rsid w:val="006C51F0"/>
    <w:rsid w:val="006D27D4"/>
    <w:rsid w:val="006D79CA"/>
    <w:rsid w:val="006E037A"/>
    <w:rsid w:val="006F0381"/>
    <w:rsid w:val="006F41CB"/>
    <w:rsid w:val="006F4A80"/>
    <w:rsid w:val="006F6F13"/>
    <w:rsid w:val="0070399C"/>
    <w:rsid w:val="00705C1F"/>
    <w:rsid w:val="007208F8"/>
    <w:rsid w:val="00727747"/>
    <w:rsid w:val="0074021A"/>
    <w:rsid w:val="00741BFA"/>
    <w:rsid w:val="007523B9"/>
    <w:rsid w:val="00753889"/>
    <w:rsid w:val="00757335"/>
    <w:rsid w:val="00761259"/>
    <w:rsid w:val="007622FA"/>
    <w:rsid w:val="007648D3"/>
    <w:rsid w:val="00764940"/>
    <w:rsid w:val="00764E7A"/>
    <w:rsid w:val="007720F6"/>
    <w:rsid w:val="007766C9"/>
    <w:rsid w:val="00776DC6"/>
    <w:rsid w:val="0078075F"/>
    <w:rsid w:val="007816A3"/>
    <w:rsid w:val="007830BF"/>
    <w:rsid w:val="00785931"/>
    <w:rsid w:val="00796C47"/>
    <w:rsid w:val="007B3161"/>
    <w:rsid w:val="007B46B1"/>
    <w:rsid w:val="007B58EC"/>
    <w:rsid w:val="007C48D2"/>
    <w:rsid w:val="007C5560"/>
    <w:rsid w:val="007D1B04"/>
    <w:rsid w:val="007D326D"/>
    <w:rsid w:val="007D507E"/>
    <w:rsid w:val="007F4364"/>
    <w:rsid w:val="00800966"/>
    <w:rsid w:val="00801649"/>
    <w:rsid w:val="00801A16"/>
    <w:rsid w:val="00817068"/>
    <w:rsid w:val="0082393B"/>
    <w:rsid w:val="008255A9"/>
    <w:rsid w:val="00826B69"/>
    <w:rsid w:val="00827B7C"/>
    <w:rsid w:val="00833EAA"/>
    <w:rsid w:val="00837218"/>
    <w:rsid w:val="00841A2B"/>
    <w:rsid w:val="008447E5"/>
    <w:rsid w:val="00856FC5"/>
    <w:rsid w:val="0086585F"/>
    <w:rsid w:val="00865DA6"/>
    <w:rsid w:val="00881BE2"/>
    <w:rsid w:val="00885FEC"/>
    <w:rsid w:val="00886DA1"/>
    <w:rsid w:val="00887D1E"/>
    <w:rsid w:val="008A3FAD"/>
    <w:rsid w:val="008A59B3"/>
    <w:rsid w:val="008A7BDD"/>
    <w:rsid w:val="008B0668"/>
    <w:rsid w:val="008B223B"/>
    <w:rsid w:val="008B6CAE"/>
    <w:rsid w:val="008C020D"/>
    <w:rsid w:val="008C2583"/>
    <w:rsid w:val="008C5784"/>
    <w:rsid w:val="008D27E9"/>
    <w:rsid w:val="008D2BD2"/>
    <w:rsid w:val="008D2FA7"/>
    <w:rsid w:val="008D58A7"/>
    <w:rsid w:val="008D702E"/>
    <w:rsid w:val="008E2766"/>
    <w:rsid w:val="008E378F"/>
    <w:rsid w:val="008E47CB"/>
    <w:rsid w:val="008E6CBE"/>
    <w:rsid w:val="008F35FB"/>
    <w:rsid w:val="008F437B"/>
    <w:rsid w:val="009021DA"/>
    <w:rsid w:val="0090741B"/>
    <w:rsid w:val="0091425A"/>
    <w:rsid w:val="009142DD"/>
    <w:rsid w:val="00916BB1"/>
    <w:rsid w:val="00917171"/>
    <w:rsid w:val="00922219"/>
    <w:rsid w:val="0092668B"/>
    <w:rsid w:val="0095167C"/>
    <w:rsid w:val="009541E2"/>
    <w:rsid w:val="0095705C"/>
    <w:rsid w:val="00962DA9"/>
    <w:rsid w:val="00964B3F"/>
    <w:rsid w:val="00966745"/>
    <w:rsid w:val="00967881"/>
    <w:rsid w:val="009722A3"/>
    <w:rsid w:val="009815EE"/>
    <w:rsid w:val="00985B61"/>
    <w:rsid w:val="00986EE1"/>
    <w:rsid w:val="00987D84"/>
    <w:rsid w:val="00994AD8"/>
    <w:rsid w:val="009A3F1C"/>
    <w:rsid w:val="009A3F30"/>
    <w:rsid w:val="009A4829"/>
    <w:rsid w:val="009A7C17"/>
    <w:rsid w:val="009B1424"/>
    <w:rsid w:val="009B5469"/>
    <w:rsid w:val="009B558D"/>
    <w:rsid w:val="009B5C8D"/>
    <w:rsid w:val="009B6215"/>
    <w:rsid w:val="009B75E2"/>
    <w:rsid w:val="009C2FA6"/>
    <w:rsid w:val="009C42B8"/>
    <w:rsid w:val="009C4636"/>
    <w:rsid w:val="009C46B8"/>
    <w:rsid w:val="009C7BF8"/>
    <w:rsid w:val="009D2412"/>
    <w:rsid w:val="009E2B05"/>
    <w:rsid w:val="009F25FB"/>
    <w:rsid w:val="009F768B"/>
    <w:rsid w:val="00A04E34"/>
    <w:rsid w:val="00A06845"/>
    <w:rsid w:val="00A07DAC"/>
    <w:rsid w:val="00A10169"/>
    <w:rsid w:val="00A102C9"/>
    <w:rsid w:val="00A10FDF"/>
    <w:rsid w:val="00A121A3"/>
    <w:rsid w:val="00A154E4"/>
    <w:rsid w:val="00A213E7"/>
    <w:rsid w:val="00A24D48"/>
    <w:rsid w:val="00A24E75"/>
    <w:rsid w:val="00A35643"/>
    <w:rsid w:val="00A55FF9"/>
    <w:rsid w:val="00A6614D"/>
    <w:rsid w:val="00A6700A"/>
    <w:rsid w:val="00A705A1"/>
    <w:rsid w:val="00A71F92"/>
    <w:rsid w:val="00A724E2"/>
    <w:rsid w:val="00A741F7"/>
    <w:rsid w:val="00A96C5E"/>
    <w:rsid w:val="00AA0167"/>
    <w:rsid w:val="00AA351A"/>
    <w:rsid w:val="00AA4377"/>
    <w:rsid w:val="00AB239E"/>
    <w:rsid w:val="00AB2E15"/>
    <w:rsid w:val="00AB561F"/>
    <w:rsid w:val="00AB7456"/>
    <w:rsid w:val="00AC1F0D"/>
    <w:rsid w:val="00AC2D3F"/>
    <w:rsid w:val="00AC3EA7"/>
    <w:rsid w:val="00AE0BAB"/>
    <w:rsid w:val="00AE12C3"/>
    <w:rsid w:val="00AE17AD"/>
    <w:rsid w:val="00AE2F41"/>
    <w:rsid w:val="00AE3A84"/>
    <w:rsid w:val="00AE5C13"/>
    <w:rsid w:val="00AE78C0"/>
    <w:rsid w:val="00AE7B81"/>
    <w:rsid w:val="00AF28A6"/>
    <w:rsid w:val="00AF428A"/>
    <w:rsid w:val="00B015E0"/>
    <w:rsid w:val="00B01C11"/>
    <w:rsid w:val="00B05E8C"/>
    <w:rsid w:val="00B10CDD"/>
    <w:rsid w:val="00B11680"/>
    <w:rsid w:val="00B160AA"/>
    <w:rsid w:val="00B1741B"/>
    <w:rsid w:val="00B175BB"/>
    <w:rsid w:val="00B2277C"/>
    <w:rsid w:val="00B32859"/>
    <w:rsid w:val="00B32C60"/>
    <w:rsid w:val="00B42FA5"/>
    <w:rsid w:val="00B603C8"/>
    <w:rsid w:val="00B71A23"/>
    <w:rsid w:val="00B87886"/>
    <w:rsid w:val="00B90883"/>
    <w:rsid w:val="00B91C0D"/>
    <w:rsid w:val="00B93FEA"/>
    <w:rsid w:val="00BA1E16"/>
    <w:rsid w:val="00BA3DC3"/>
    <w:rsid w:val="00BB06BE"/>
    <w:rsid w:val="00BB613C"/>
    <w:rsid w:val="00BC3B19"/>
    <w:rsid w:val="00BC3C96"/>
    <w:rsid w:val="00BC4140"/>
    <w:rsid w:val="00BC4EF2"/>
    <w:rsid w:val="00BE730D"/>
    <w:rsid w:val="00BF407B"/>
    <w:rsid w:val="00C02F96"/>
    <w:rsid w:val="00C03E96"/>
    <w:rsid w:val="00C04D52"/>
    <w:rsid w:val="00C07579"/>
    <w:rsid w:val="00C118B5"/>
    <w:rsid w:val="00C14377"/>
    <w:rsid w:val="00C20374"/>
    <w:rsid w:val="00C214AB"/>
    <w:rsid w:val="00C2383F"/>
    <w:rsid w:val="00C35D4E"/>
    <w:rsid w:val="00C3738A"/>
    <w:rsid w:val="00C415EB"/>
    <w:rsid w:val="00C4471F"/>
    <w:rsid w:val="00C46F0E"/>
    <w:rsid w:val="00C54F88"/>
    <w:rsid w:val="00C64DF9"/>
    <w:rsid w:val="00C65507"/>
    <w:rsid w:val="00C729D8"/>
    <w:rsid w:val="00C74BDC"/>
    <w:rsid w:val="00C85BF3"/>
    <w:rsid w:val="00C87B94"/>
    <w:rsid w:val="00C91D15"/>
    <w:rsid w:val="00C93DA8"/>
    <w:rsid w:val="00C948CC"/>
    <w:rsid w:val="00C94D62"/>
    <w:rsid w:val="00C96C1C"/>
    <w:rsid w:val="00C97976"/>
    <w:rsid w:val="00CA636D"/>
    <w:rsid w:val="00CB0FB0"/>
    <w:rsid w:val="00CB351C"/>
    <w:rsid w:val="00CB56D1"/>
    <w:rsid w:val="00CC2FF5"/>
    <w:rsid w:val="00CC3357"/>
    <w:rsid w:val="00CC3E8C"/>
    <w:rsid w:val="00CD3086"/>
    <w:rsid w:val="00CD4347"/>
    <w:rsid w:val="00CD6F46"/>
    <w:rsid w:val="00CD7E66"/>
    <w:rsid w:val="00CE253C"/>
    <w:rsid w:val="00CE4551"/>
    <w:rsid w:val="00CE5F94"/>
    <w:rsid w:val="00CE65C0"/>
    <w:rsid w:val="00CF4A6B"/>
    <w:rsid w:val="00CF5D79"/>
    <w:rsid w:val="00CF75C6"/>
    <w:rsid w:val="00D013BC"/>
    <w:rsid w:val="00D02ABA"/>
    <w:rsid w:val="00D0664B"/>
    <w:rsid w:val="00D11D49"/>
    <w:rsid w:val="00D154CF"/>
    <w:rsid w:val="00D2268B"/>
    <w:rsid w:val="00D2390E"/>
    <w:rsid w:val="00D248BB"/>
    <w:rsid w:val="00D33055"/>
    <w:rsid w:val="00D335BC"/>
    <w:rsid w:val="00D47616"/>
    <w:rsid w:val="00D543C2"/>
    <w:rsid w:val="00D633FE"/>
    <w:rsid w:val="00D70EBB"/>
    <w:rsid w:val="00D71CEC"/>
    <w:rsid w:val="00D772EA"/>
    <w:rsid w:val="00D830F3"/>
    <w:rsid w:val="00D87526"/>
    <w:rsid w:val="00D9010B"/>
    <w:rsid w:val="00D90178"/>
    <w:rsid w:val="00D942C4"/>
    <w:rsid w:val="00D96A1E"/>
    <w:rsid w:val="00DA32B0"/>
    <w:rsid w:val="00DA3D31"/>
    <w:rsid w:val="00DB4337"/>
    <w:rsid w:val="00DB6B49"/>
    <w:rsid w:val="00DC023E"/>
    <w:rsid w:val="00DC4FB0"/>
    <w:rsid w:val="00DC5362"/>
    <w:rsid w:val="00DC5A87"/>
    <w:rsid w:val="00DD263A"/>
    <w:rsid w:val="00DD5864"/>
    <w:rsid w:val="00DD5D58"/>
    <w:rsid w:val="00DD7C72"/>
    <w:rsid w:val="00DE5DD0"/>
    <w:rsid w:val="00DE739F"/>
    <w:rsid w:val="00E03531"/>
    <w:rsid w:val="00E1022F"/>
    <w:rsid w:val="00E1248C"/>
    <w:rsid w:val="00E13B59"/>
    <w:rsid w:val="00E1543B"/>
    <w:rsid w:val="00E2473C"/>
    <w:rsid w:val="00E30409"/>
    <w:rsid w:val="00E376E2"/>
    <w:rsid w:val="00E42395"/>
    <w:rsid w:val="00E43465"/>
    <w:rsid w:val="00E50666"/>
    <w:rsid w:val="00E5629A"/>
    <w:rsid w:val="00E62461"/>
    <w:rsid w:val="00E62F8E"/>
    <w:rsid w:val="00E71456"/>
    <w:rsid w:val="00E71E69"/>
    <w:rsid w:val="00E76559"/>
    <w:rsid w:val="00E8469A"/>
    <w:rsid w:val="00E91F21"/>
    <w:rsid w:val="00E9670A"/>
    <w:rsid w:val="00EA0BB6"/>
    <w:rsid w:val="00EA206B"/>
    <w:rsid w:val="00EC04AF"/>
    <w:rsid w:val="00ED0E30"/>
    <w:rsid w:val="00EE4DBA"/>
    <w:rsid w:val="00EE6DBD"/>
    <w:rsid w:val="00EF0285"/>
    <w:rsid w:val="00EF6190"/>
    <w:rsid w:val="00F070D4"/>
    <w:rsid w:val="00F1068D"/>
    <w:rsid w:val="00F13527"/>
    <w:rsid w:val="00F1354C"/>
    <w:rsid w:val="00F20B39"/>
    <w:rsid w:val="00F22F18"/>
    <w:rsid w:val="00F240A6"/>
    <w:rsid w:val="00F269E8"/>
    <w:rsid w:val="00F32E8B"/>
    <w:rsid w:val="00F35EBE"/>
    <w:rsid w:val="00F4342D"/>
    <w:rsid w:val="00F53124"/>
    <w:rsid w:val="00F60B18"/>
    <w:rsid w:val="00F6157A"/>
    <w:rsid w:val="00F70018"/>
    <w:rsid w:val="00F7011B"/>
    <w:rsid w:val="00F71CC7"/>
    <w:rsid w:val="00F747D9"/>
    <w:rsid w:val="00F74E08"/>
    <w:rsid w:val="00F801EA"/>
    <w:rsid w:val="00F9285E"/>
    <w:rsid w:val="00FA6375"/>
    <w:rsid w:val="00FB4521"/>
    <w:rsid w:val="00FC0BDC"/>
    <w:rsid w:val="00FC3649"/>
    <w:rsid w:val="00FC6E76"/>
    <w:rsid w:val="00FC7A07"/>
    <w:rsid w:val="00FD0920"/>
    <w:rsid w:val="00FD268A"/>
    <w:rsid w:val="00FE12F8"/>
    <w:rsid w:val="00FE1D2E"/>
    <w:rsid w:val="00FE2101"/>
    <w:rsid w:val="00FE29B6"/>
    <w:rsid w:val="00FE3678"/>
    <w:rsid w:val="00FF6B8C"/>
    <w:rsid w:val="00F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5FF9"/>
    <w:rPr>
      <w:sz w:val="24"/>
      <w:szCs w:val="24"/>
    </w:rPr>
  </w:style>
  <w:style w:type="paragraph" w:styleId="Titre1">
    <w:name w:val="heading 1"/>
    <w:basedOn w:val="Normal"/>
    <w:next w:val="Normal"/>
    <w:qFormat/>
    <w:rsid w:val="00442367"/>
    <w:pPr>
      <w:keepNext/>
      <w:jc w:val="right"/>
      <w:outlineLvl w:val="0"/>
    </w:pPr>
    <w:rPr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42367"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rsid w:val="00442367"/>
    <w:pPr>
      <w:jc w:val="center"/>
    </w:pPr>
    <w:rPr>
      <w:b/>
      <w:bCs/>
      <w:caps/>
      <w:sz w:val="28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sdetexte">
    <w:name w:val="Body Text"/>
    <w:basedOn w:val="Normal"/>
    <w:rsid w:val="00442367"/>
    <w:pPr>
      <w:spacing w:before="120"/>
      <w:jc w:val="both"/>
    </w:pPr>
    <w:rPr>
      <w:rFonts w:ascii="Arial" w:hAnsi="Arial" w:cs="Arial"/>
      <w:sz w:val="22"/>
    </w:rPr>
  </w:style>
  <w:style w:type="paragraph" w:styleId="Pieddepage">
    <w:name w:val="footer"/>
    <w:basedOn w:val="Normal"/>
    <w:rsid w:val="00A55FF9"/>
    <w:pPr>
      <w:tabs>
        <w:tab w:val="center" w:pos="4536"/>
        <w:tab w:val="right" w:pos="9072"/>
      </w:tabs>
    </w:pPr>
  </w:style>
  <w:style w:type="paragraph" w:styleId="Paragraphedeliste">
    <w:name w:val="List Paragraph"/>
    <w:basedOn w:val="Normal"/>
    <w:uiPriority w:val="34"/>
    <w:qFormat/>
    <w:rsid w:val="004F1DE4"/>
    <w:pPr>
      <w:ind w:left="708"/>
    </w:pPr>
  </w:style>
  <w:style w:type="paragraph" w:styleId="Textedebulles">
    <w:name w:val="Balloon Text"/>
    <w:basedOn w:val="Normal"/>
    <w:link w:val="TextedebullesCar"/>
    <w:rsid w:val="0006543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6543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13B0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5FF9"/>
    <w:rPr>
      <w:sz w:val="24"/>
      <w:szCs w:val="24"/>
    </w:rPr>
  </w:style>
  <w:style w:type="paragraph" w:styleId="Titre1">
    <w:name w:val="heading 1"/>
    <w:basedOn w:val="Normal"/>
    <w:next w:val="Normal"/>
    <w:qFormat/>
    <w:rsid w:val="00442367"/>
    <w:pPr>
      <w:keepNext/>
      <w:jc w:val="right"/>
      <w:outlineLvl w:val="0"/>
    </w:pPr>
    <w:rPr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42367"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rsid w:val="00442367"/>
    <w:pPr>
      <w:jc w:val="center"/>
    </w:pPr>
    <w:rPr>
      <w:b/>
      <w:bCs/>
      <w:caps/>
      <w:sz w:val="28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sdetexte">
    <w:name w:val="Body Text"/>
    <w:basedOn w:val="Normal"/>
    <w:rsid w:val="00442367"/>
    <w:pPr>
      <w:spacing w:before="120"/>
      <w:jc w:val="both"/>
    </w:pPr>
    <w:rPr>
      <w:rFonts w:ascii="Arial" w:hAnsi="Arial" w:cs="Arial"/>
      <w:sz w:val="22"/>
    </w:rPr>
  </w:style>
  <w:style w:type="paragraph" w:styleId="Pieddepage">
    <w:name w:val="footer"/>
    <w:basedOn w:val="Normal"/>
    <w:rsid w:val="00A55FF9"/>
    <w:pPr>
      <w:tabs>
        <w:tab w:val="center" w:pos="4536"/>
        <w:tab w:val="right" w:pos="9072"/>
      </w:tabs>
    </w:pPr>
  </w:style>
  <w:style w:type="paragraph" w:styleId="Paragraphedeliste">
    <w:name w:val="List Paragraph"/>
    <w:basedOn w:val="Normal"/>
    <w:uiPriority w:val="34"/>
    <w:qFormat/>
    <w:rsid w:val="004F1DE4"/>
    <w:pPr>
      <w:ind w:left="708"/>
    </w:pPr>
  </w:style>
  <w:style w:type="paragraph" w:styleId="Textedebulles">
    <w:name w:val="Balloon Text"/>
    <w:basedOn w:val="Normal"/>
    <w:link w:val="TextedebullesCar"/>
    <w:rsid w:val="0006543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6543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13B0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NTETE%20MADON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B0201-1F46-4FA8-97A5-3F7540BD6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ENTETE MADONE</Template>
  <TotalTime>382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Lomé, le 6 janvier 2009</vt:lpstr>
    </vt:vector>
  </TitlesOfParts>
  <Company>MADONE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Lomé, le 6 janvier 2009</dc:title>
  <dc:creator>Rosario</dc:creator>
  <cp:lastModifiedBy>Rosario</cp:lastModifiedBy>
  <cp:revision>1</cp:revision>
  <cp:lastPrinted>2012-09-14T16:19:00Z</cp:lastPrinted>
  <dcterms:created xsi:type="dcterms:W3CDTF">2013-01-11T08:34:00Z</dcterms:created>
  <dcterms:modified xsi:type="dcterms:W3CDTF">2013-01-11T14:56:00Z</dcterms:modified>
</cp:coreProperties>
</file>